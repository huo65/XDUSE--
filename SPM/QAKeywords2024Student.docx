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F37F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True or False Questions:</w:t>
      </w:r>
    </w:p>
    <w:p w14:paraId="6C53488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DevOps</w:t>
      </w:r>
    </w:p>
    <w:p w14:paraId="5211FA0C" w14:textId="77777777" w:rsidR="001A1293" w:rsidRPr="00117A89" w:rsidRDefault="001A1293" w:rsidP="001A12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aims to combine software development and IT operations to shorten the systems development life cycle.</w:t>
      </w:r>
    </w:p>
    <w:p w14:paraId="16B26F36" w14:textId="77777777" w:rsidR="001A1293" w:rsidRPr="00117A89" w:rsidRDefault="001A1293" w:rsidP="001A12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6611DB8" w14:textId="77777777" w:rsidR="001A1293" w:rsidRPr="00117A89" w:rsidRDefault="001A1293" w:rsidP="001A12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main goal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 increase the separation between development and operations teams.</w:t>
      </w:r>
    </w:p>
    <w:p w14:paraId="66BDF109" w14:textId="77777777" w:rsidR="001A1293" w:rsidRPr="00117A89" w:rsidRDefault="001A1293" w:rsidP="001A129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FD4D444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Gantt Chart</w:t>
      </w:r>
    </w:p>
    <w:p w14:paraId="42E0010E" w14:textId="77777777" w:rsidR="001A1293" w:rsidRPr="00117A89" w:rsidRDefault="001A1293" w:rsidP="001A12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type of bar chart that illustrates a project schedule.</w:t>
      </w:r>
    </w:p>
    <w:p w14:paraId="26955373" w14:textId="77777777" w:rsidR="001A1293" w:rsidRPr="00117A89" w:rsidRDefault="001A1293" w:rsidP="001A129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9AF22B1" w14:textId="77777777" w:rsidR="001A1293" w:rsidRPr="00117A89" w:rsidRDefault="001A1293" w:rsidP="001A12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do not show dependencies between tasks.</w:t>
      </w:r>
    </w:p>
    <w:p w14:paraId="5ED2B7D1" w14:textId="77777777" w:rsidR="001A1293" w:rsidRPr="00117A89" w:rsidRDefault="001A1293" w:rsidP="001A129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4E2ACC2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Institute (PMI)</w:t>
      </w:r>
    </w:p>
    <w:p w14:paraId="170A7488" w14:textId="77777777" w:rsidR="001A1293" w:rsidRPr="00117A89" w:rsidRDefault="001A1293" w:rsidP="001A12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Institute (PMI)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 organization that provides training and certification in project management.</w:t>
      </w:r>
    </w:p>
    <w:p w14:paraId="07254805" w14:textId="77777777" w:rsidR="001A1293" w:rsidRPr="00117A89" w:rsidRDefault="001A1293" w:rsidP="001A129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C48ADA6" w14:textId="77777777" w:rsidR="001A1293" w:rsidRPr="00117A89" w:rsidRDefault="001A1293" w:rsidP="001A12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PMI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certifications are only recognized in the United States.</w:t>
      </w:r>
    </w:p>
    <w:p w14:paraId="4B3A9E3C" w14:textId="77777777" w:rsidR="001A1293" w:rsidRPr="00117A89" w:rsidRDefault="001A1293" w:rsidP="001A129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2D530FA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Professional (PMP®)</w:t>
      </w:r>
    </w:p>
    <w:p w14:paraId="67C49DBE" w14:textId="77777777" w:rsidR="001A1293" w:rsidRPr="00117A89" w:rsidRDefault="001A1293" w:rsidP="001A12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Professional (PMP®)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 is only valid for three years.</w:t>
      </w:r>
    </w:p>
    <w:p w14:paraId="7CE46154" w14:textId="77777777" w:rsidR="001A1293" w:rsidRPr="00117A89" w:rsidRDefault="001A1293" w:rsidP="001A12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6076D584" w14:textId="77777777" w:rsidR="001A1293" w:rsidRPr="00117A89" w:rsidRDefault="001A1293" w:rsidP="001A12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PMP®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 is only for IT professionals.</w:t>
      </w:r>
    </w:p>
    <w:p w14:paraId="49EA087D" w14:textId="77777777" w:rsidR="001A1293" w:rsidRPr="00117A89" w:rsidRDefault="001A1293" w:rsidP="001A12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32546D97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Sponsor</w:t>
      </w:r>
    </w:p>
    <w:p w14:paraId="6BFD0CF3" w14:textId="77777777" w:rsidR="001A1293" w:rsidRPr="00117A89" w:rsidRDefault="001A1293" w:rsidP="001A12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responsible for providing the necessary resources and support for the project.</w:t>
      </w:r>
    </w:p>
    <w:p w14:paraId="65E6B0F9" w14:textId="77777777" w:rsidR="001A1293" w:rsidRPr="00117A89" w:rsidRDefault="001A1293" w:rsidP="001A129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E203378" w14:textId="77777777" w:rsidR="001A1293" w:rsidRPr="00117A89" w:rsidRDefault="001A1293" w:rsidP="001A12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responsible for managing the day-to-day activities of a project.</w:t>
      </w:r>
    </w:p>
    <w:p w14:paraId="14637BD5" w14:textId="77777777" w:rsidR="001A1293" w:rsidRPr="00117A89" w:rsidRDefault="001A1293" w:rsidP="001A12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79249CF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Servant Leader</w:t>
      </w:r>
    </w:p>
    <w:p w14:paraId="52266337" w14:textId="77777777" w:rsidR="001A1293" w:rsidRPr="00117A89" w:rsidRDefault="001A1293" w:rsidP="001A12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prioritizes the needs of their team over their own.</w:t>
      </w:r>
    </w:p>
    <w:p w14:paraId="25B906BB" w14:textId="77777777" w:rsidR="001A1293" w:rsidRPr="00117A89" w:rsidRDefault="001A1293" w:rsidP="001A129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643EDEE" w14:textId="77777777" w:rsidR="001A1293" w:rsidRPr="00117A89" w:rsidRDefault="001A1293" w:rsidP="001A129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 primarily on maintaining strict control over their team members.</w:t>
      </w:r>
    </w:p>
    <w:p w14:paraId="370B8D91" w14:textId="77777777" w:rsidR="001A1293" w:rsidRPr="00117A89" w:rsidRDefault="001A1293" w:rsidP="001A129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142BFCD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Triple Constraint</w:t>
      </w:r>
    </w:p>
    <w:p w14:paraId="08C50A4C" w14:textId="77777777" w:rsidR="001A1293" w:rsidRPr="00117A89" w:rsidRDefault="001A1293" w:rsidP="001A129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includes scope, cost, and time.</w:t>
      </w:r>
    </w:p>
    <w:p w14:paraId="0A28AB87" w14:textId="77777777" w:rsidR="001A1293" w:rsidRPr="00117A89" w:rsidRDefault="001A1293" w:rsidP="001A129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5490A12" w14:textId="77777777" w:rsidR="001A1293" w:rsidRPr="00117A89" w:rsidRDefault="001A1293" w:rsidP="001A129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Quality is one of the primary elements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.</w:t>
      </w:r>
    </w:p>
    <w:p w14:paraId="6E143EEF" w14:textId="77777777" w:rsidR="001A1293" w:rsidRPr="00117A89" w:rsidRDefault="001A1293" w:rsidP="001A129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9BF545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5C12FDF2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DevOps</w:t>
      </w:r>
    </w:p>
    <w:p w14:paraId="5FA5082D" w14:textId="77777777" w:rsidR="001A1293" w:rsidRPr="00117A89" w:rsidRDefault="001A1293" w:rsidP="001A129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primary goal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59378954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Improve deployment frequency</w:t>
      </w:r>
    </w:p>
    <w:p w14:paraId="429C3355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Achieve a faster time to market</w:t>
      </w:r>
    </w:p>
    <w:p w14:paraId="7D6A1938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Reduce the risk of change</w:t>
      </w:r>
    </w:p>
    <w:p w14:paraId="6A567546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Increase the cost of software development</w:t>
      </w:r>
    </w:p>
    <w:p w14:paraId="11DDE8E8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093CC408" w14:textId="77777777" w:rsidR="001A1293" w:rsidRPr="00117A89" w:rsidRDefault="001A1293" w:rsidP="001A129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primarily focuses on improving collaboration between:</w:t>
      </w:r>
    </w:p>
    <w:p w14:paraId="7B391FC6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Marketing and Sales</w:t>
      </w:r>
    </w:p>
    <w:p w14:paraId="5984E9F6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Development and Operations</w:t>
      </w:r>
    </w:p>
    <w:p w14:paraId="5B1065F2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HR and Finance</w:t>
      </w:r>
    </w:p>
    <w:p w14:paraId="1F23DE1E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Customer Service and IT</w:t>
      </w:r>
    </w:p>
    <w:p w14:paraId="3E0CD946" w14:textId="77777777" w:rsidR="001A1293" w:rsidRPr="00117A89" w:rsidRDefault="001A1293" w:rsidP="001A129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DF82B00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Gantt Chart</w:t>
      </w:r>
    </w:p>
    <w:p w14:paraId="049646F1" w14:textId="77777777" w:rsidR="001A1293" w:rsidRPr="00117A89" w:rsidRDefault="001A1293" w:rsidP="001A129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What does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primarily display?</w:t>
      </w:r>
    </w:p>
    <w:p w14:paraId="142C37E9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Resource allocation</w:t>
      </w:r>
    </w:p>
    <w:p w14:paraId="7F69AD7F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Project schedule</w:t>
      </w:r>
    </w:p>
    <w:p w14:paraId="1431E8C3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Risk assessment</w:t>
      </w:r>
    </w:p>
    <w:p w14:paraId="59BB2B79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Budget tracking</w:t>
      </w:r>
    </w:p>
    <w:p w14:paraId="7C7FA85B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86A9E60" w14:textId="77777777" w:rsidR="001A1293" w:rsidRPr="00117A89" w:rsidRDefault="001A1293" w:rsidP="001A129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tool is commonly used to create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3D4A9155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Microsoft Word</w:t>
      </w:r>
    </w:p>
    <w:p w14:paraId="70B63627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Microsoft Excel</w:t>
      </w:r>
    </w:p>
    <w:p w14:paraId="194872ED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Microsoft Project</w:t>
      </w:r>
    </w:p>
    <w:p w14:paraId="0B6DB236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Microsoft Access</w:t>
      </w:r>
    </w:p>
    <w:p w14:paraId="0A5A795E" w14:textId="77777777" w:rsidR="001A1293" w:rsidRPr="00117A89" w:rsidRDefault="001A1293" w:rsidP="001A129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BEEC40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Institute (PMI)</w:t>
      </w:r>
    </w:p>
    <w:p w14:paraId="21E2C87D" w14:textId="77777777" w:rsidR="001A1293" w:rsidRPr="00117A89" w:rsidRDefault="001A1293" w:rsidP="001A129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Institute (PMI)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offers which well-known certification?</w:t>
      </w:r>
    </w:p>
    <w:p w14:paraId="143220A1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Certified ScrumMaster (CSM)</w:t>
      </w:r>
    </w:p>
    <w:p w14:paraId="621A8353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Six Sigma Black Belt</w:t>
      </w:r>
    </w:p>
    <w:p w14:paraId="2E2CE1E4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Project Management Professional (PMP®)</w:t>
      </w:r>
    </w:p>
    <w:p w14:paraId="0AE2C066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Certified Information Systems Security Professional (CISSP)</w:t>
      </w:r>
    </w:p>
    <w:p w14:paraId="37FBB0FE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DC1D2FE" w14:textId="77777777" w:rsidR="001A1293" w:rsidRPr="00117A89" w:rsidRDefault="001A1293" w:rsidP="001A129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When was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Institute (PMI)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founded?</w:t>
      </w:r>
    </w:p>
    <w:p w14:paraId="1FC8487F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1965</w:t>
      </w:r>
    </w:p>
    <w:p w14:paraId="6191EB07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1969</w:t>
      </w:r>
    </w:p>
    <w:p w14:paraId="35F262E8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1975</w:t>
      </w:r>
    </w:p>
    <w:p w14:paraId="2EC91F52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1980</w:t>
      </w:r>
    </w:p>
    <w:p w14:paraId="74C359BD" w14:textId="77777777" w:rsidR="001A1293" w:rsidRPr="00117A89" w:rsidRDefault="001A1293" w:rsidP="001A1293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5569668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Professional (PMP®)</w:t>
      </w:r>
    </w:p>
    <w:p w14:paraId="65D4D917" w14:textId="77777777" w:rsidR="001A1293" w:rsidRPr="00117A89" w:rsidRDefault="001A1293" w:rsidP="001A129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How often must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PMP®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 holders earn professional development units (PDUs) to maintain their certification?</w:t>
      </w:r>
    </w:p>
    <w:p w14:paraId="319921DF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Annually</w:t>
      </w:r>
    </w:p>
    <w:p w14:paraId="5AB52BAC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Every two years</w:t>
      </w:r>
    </w:p>
    <w:p w14:paraId="73594025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Every three years</w:t>
      </w:r>
    </w:p>
    <w:p w14:paraId="41FEC367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Every five years</w:t>
      </w:r>
    </w:p>
    <w:p w14:paraId="659B18E9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0A17A253" w14:textId="77777777" w:rsidR="001A1293" w:rsidRPr="00117A89" w:rsidRDefault="001A1293" w:rsidP="001A129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a requirement to apply for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PMP®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certification?</w:t>
      </w:r>
    </w:p>
    <w:p w14:paraId="47BB1169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No work experience needed</w:t>
      </w:r>
    </w:p>
    <w:p w14:paraId="6E97B904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High school diploma</w:t>
      </w:r>
    </w:p>
    <w:p w14:paraId="4DA1C06B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Secondary degree and 5 years of project management experience</w:t>
      </w:r>
    </w:p>
    <w:p w14:paraId="515FAD59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Bachelor’s degree and 3 years of project management experience</w:t>
      </w:r>
    </w:p>
    <w:p w14:paraId="5E8A1F6C" w14:textId="77777777" w:rsidR="001A1293" w:rsidRPr="00117A89" w:rsidRDefault="001A1293" w:rsidP="001A129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73E4683E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Sponsor</w:t>
      </w:r>
    </w:p>
    <w:p w14:paraId="1C8015F3" w14:textId="77777777" w:rsidR="001A1293" w:rsidRPr="00117A89" w:rsidRDefault="001A1293" w:rsidP="001A129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a key responsibility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78D6D5AE" w14:textId="77777777" w:rsidR="001A1293" w:rsidRPr="00117A89" w:rsidRDefault="001A1293" w:rsidP="001A129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Managing daily project tasks</w:t>
      </w:r>
    </w:p>
    <w:p w14:paraId="64D05C36" w14:textId="77777777" w:rsidR="001A1293" w:rsidRPr="00117A89" w:rsidRDefault="001A1293" w:rsidP="001A129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Providing strategic direction and funding</w:t>
      </w:r>
    </w:p>
    <w:p w14:paraId="286E61F4" w14:textId="77777777" w:rsidR="001A1293" w:rsidRPr="00117A89" w:rsidRDefault="001A1293" w:rsidP="001A129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Conducting team performance reviews</w:t>
      </w:r>
    </w:p>
    <w:p w14:paraId="2DB09B6B" w14:textId="77777777" w:rsidR="001A1293" w:rsidRPr="00117A89" w:rsidRDefault="001A1293" w:rsidP="001A129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Writing project code</w:t>
      </w:r>
    </w:p>
    <w:p w14:paraId="6B47202D" w14:textId="77777777" w:rsidR="001A1293" w:rsidRPr="00117A89" w:rsidRDefault="001A1293" w:rsidP="001A129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22AA430E" w14:textId="77777777" w:rsidR="001A1293" w:rsidRPr="00117A89" w:rsidRDefault="001A1293" w:rsidP="001A129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holds which of the following positions in an organization?</w:t>
      </w:r>
    </w:p>
    <w:p w14:paraId="5C2311E5" w14:textId="77777777" w:rsidR="00714261" w:rsidRDefault="00714261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69516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B285B" w14:textId="77777777" w:rsidR="001A1293" w:rsidRPr="00117A89" w:rsidRDefault="001A1293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Junior Developer</w:t>
      </w:r>
    </w:p>
    <w:p w14:paraId="0AA814B6" w14:textId="77777777" w:rsidR="001A1293" w:rsidRPr="00117A89" w:rsidRDefault="001A1293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Senior Executive</w:t>
      </w:r>
    </w:p>
    <w:p w14:paraId="6D2F41F0" w14:textId="77777777" w:rsidR="001A1293" w:rsidRPr="00117A89" w:rsidRDefault="001A1293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C. Project Manager</w:t>
      </w:r>
    </w:p>
    <w:p w14:paraId="49017A64" w14:textId="77777777" w:rsidR="001A1293" w:rsidRPr="00117A89" w:rsidRDefault="001A1293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Team Lead</w:t>
      </w:r>
    </w:p>
    <w:p w14:paraId="48725C44" w14:textId="77777777" w:rsidR="00714261" w:rsidRDefault="00714261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8C11EE0" w14:textId="77777777" w:rsidR="001A1293" w:rsidRPr="00117A89" w:rsidRDefault="001A1293" w:rsidP="001A129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3CA5B5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Servant Leader</w:t>
      </w:r>
    </w:p>
    <w:p w14:paraId="051E8B32" w14:textId="77777777" w:rsidR="001A1293" w:rsidRPr="00117A89" w:rsidRDefault="001A1293" w:rsidP="001A129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most likely to:</w:t>
      </w:r>
    </w:p>
    <w:p w14:paraId="250AB642" w14:textId="77777777" w:rsidR="00714261" w:rsidRDefault="00714261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FCEC34B" w14:textId="77777777" w:rsidR="001A1293" w:rsidRPr="00117A89" w:rsidRDefault="001A1293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Enforce strict rules and guidelines</w:t>
      </w:r>
    </w:p>
    <w:p w14:paraId="3A27150C" w14:textId="77777777" w:rsidR="001A1293" w:rsidRPr="00117A89" w:rsidRDefault="001A1293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Empower team members and foster collaboration</w:t>
      </w:r>
    </w:p>
    <w:p w14:paraId="085F507E" w14:textId="77777777" w:rsidR="001A1293" w:rsidRPr="00117A89" w:rsidRDefault="001A1293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Focus solely on personal achievements</w:t>
      </w:r>
    </w:p>
    <w:p w14:paraId="4B9FB12A" w14:textId="77777777" w:rsidR="001A1293" w:rsidRPr="00117A89" w:rsidRDefault="001A1293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Maintain a distant relationship with the team</w:t>
      </w:r>
    </w:p>
    <w:p w14:paraId="26FED333" w14:textId="77777777" w:rsidR="00714261" w:rsidRDefault="00714261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85C655C" w14:textId="77777777" w:rsidR="001A1293" w:rsidRPr="00117A89" w:rsidRDefault="001A1293" w:rsidP="001A129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BA950BE" w14:textId="77777777" w:rsidR="001A1293" w:rsidRPr="00117A89" w:rsidRDefault="001A1293" w:rsidP="001A129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leadership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characterized by:</w:t>
      </w:r>
    </w:p>
    <w:p w14:paraId="18F92179" w14:textId="77777777" w:rsidR="00714261" w:rsidRDefault="00714261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98B4617" w14:textId="77777777" w:rsidR="001A1293" w:rsidRPr="00117A89" w:rsidRDefault="001A1293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Top-down command structures</w:t>
      </w:r>
    </w:p>
    <w:p w14:paraId="7F0CBB9D" w14:textId="77777777" w:rsidR="001A1293" w:rsidRPr="00117A89" w:rsidRDefault="001A1293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Focus on team well-being and development</w:t>
      </w:r>
    </w:p>
    <w:p w14:paraId="26867F61" w14:textId="77777777" w:rsidR="001A1293" w:rsidRPr="00117A89" w:rsidRDefault="001A1293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Maximizing short-term profits</w:t>
      </w:r>
    </w:p>
    <w:p w14:paraId="10D18422" w14:textId="77777777" w:rsidR="001A1293" w:rsidRPr="00117A89" w:rsidRDefault="001A1293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Micromanaging every task</w:t>
      </w:r>
    </w:p>
    <w:p w14:paraId="2885DF8C" w14:textId="77777777" w:rsidR="00714261" w:rsidRDefault="00714261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0C6C24D" w14:textId="77777777" w:rsidR="001A1293" w:rsidRPr="00117A89" w:rsidRDefault="001A1293" w:rsidP="001A129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418D56B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Triple Constraint</w:t>
      </w:r>
    </w:p>
    <w:p w14:paraId="77C054B7" w14:textId="77777777" w:rsidR="001A1293" w:rsidRPr="00117A89" w:rsidRDefault="001A1293" w:rsidP="001A129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part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management?</w:t>
      </w:r>
    </w:p>
    <w:p w14:paraId="32DDC75D" w14:textId="77777777" w:rsidR="00714261" w:rsidRDefault="00714261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87EF16F" w14:textId="77777777" w:rsidR="001A1293" w:rsidRPr="00117A89" w:rsidRDefault="001A1293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Scope</w:t>
      </w:r>
    </w:p>
    <w:p w14:paraId="2900FA08" w14:textId="77777777" w:rsidR="001A1293" w:rsidRPr="00117A89" w:rsidRDefault="001A1293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Cost</w:t>
      </w:r>
    </w:p>
    <w:p w14:paraId="2584BC0E" w14:textId="77777777" w:rsidR="001A1293" w:rsidRPr="00117A89" w:rsidRDefault="001A1293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Time</w:t>
      </w:r>
    </w:p>
    <w:p w14:paraId="702F32EF" w14:textId="77777777" w:rsidR="001A1293" w:rsidRPr="00117A89" w:rsidRDefault="001A1293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Quality</w:t>
      </w:r>
    </w:p>
    <w:p w14:paraId="5DC1F076" w14:textId="77777777" w:rsidR="001A1293" w:rsidRPr="00117A89" w:rsidRDefault="001A1293" w:rsidP="001A12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01361BE5" w14:textId="77777777" w:rsidR="00714261" w:rsidRDefault="00714261" w:rsidP="001A129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432BF72" w14:textId="77777777" w:rsidR="001A1293" w:rsidRPr="00117A89" w:rsidRDefault="001A1293" w:rsidP="001A129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also known as the:</w:t>
      </w:r>
    </w:p>
    <w:p w14:paraId="13D8E341" w14:textId="77777777" w:rsidR="00714261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</w:t>
      </w:r>
    </w:p>
    <w:p w14:paraId="59E77DC9" w14:textId="77777777" w:rsidR="001A1293" w:rsidRPr="00117A89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. Project triangle</w:t>
      </w:r>
    </w:p>
    <w:p w14:paraId="20D16E26" w14:textId="77777777" w:rsidR="001A1293" w:rsidRPr="00117A89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Management triangle</w:t>
      </w:r>
    </w:p>
    <w:p w14:paraId="1D7B7163" w14:textId="77777777" w:rsidR="001A1293" w:rsidRPr="00117A89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Success triangle</w:t>
      </w:r>
    </w:p>
    <w:p w14:paraId="23B9A4AE" w14:textId="77777777" w:rsidR="001A1293" w:rsidRPr="00117A89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Risk triangle</w:t>
      </w:r>
    </w:p>
    <w:p w14:paraId="0292FDE6" w14:textId="77777777" w:rsidR="00714261" w:rsidRDefault="00714261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3EF6627" w14:textId="77777777" w:rsidR="001A1293" w:rsidRPr="00117A89" w:rsidRDefault="001A1293" w:rsidP="001A129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322EAFD3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441BFA5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DevOps</w:t>
      </w:r>
    </w:p>
    <w:p w14:paraId="005F7011" w14:textId="77777777" w:rsidR="001A1293" w:rsidRPr="00117A89" w:rsidRDefault="001A1293" w:rsidP="001A129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aims to bridge the gap between __________ and IT operations.</w:t>
      </w:r>
    </w:p>
    <w:p w14:paraId="685ADFD7" w14:textId="77777777" w:rsidR="001A1293" w:rsidRPr="00117A89" w:rsidRDefault="001A1293" w:rsidP="001A1293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development</w:t>
      </w:r>
    </w:p>
    <w:p w14:paraId="014A26A2" w14:textId="77777777" w:rsidR="001A1293" w:rsidRPr="00117A89" w:rsidRDefault="001A1293" w:rsidP="001A129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objective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DevOps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 improve the __________ and quality of software deployment.</w:t>
      </w:r>
    </w:p>
    <w:p w14:paraId="14B8C974" w14:textId="77777777" w:rsidR="001A1293" w:rsidRPr="00117A89" w:rsidRDefault="001A1293" w:rsidP="001A1293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speed</w:t>
      </w:r>
    </w:p>
    <w:p w14:paraId="10152E41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Gantt Chart</w:t>
      </w:r>
    </w:p>
    <w:p w14:paraId="179C1AB1" w14:textId="77777777" w:rsidR="001A1293" w:rsidRPr="00117A89" w:rsidRDefault="001A1293" w:rsidP="001A129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commonly used to display a __________ schedule.</w:t>
      </w:r>
    </w:p>
    <w:p w14:paraId="5AB8B46E" w14:textId="77777777" w:rsidR="001A1293" w:rsidRPr="00117A89" w:rsidRDefault="001A1293" w:rsidP="001A1293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project</w:t>
      </w:r>
    </w:p>
    <w:p w14:paraId="7AEEC406" w14:textId="77777777" w:rsidR="001A1293" w:rsidRPr="00117A89" w:rsidRDefault="001A1293" w:rsidP="001A129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Dependencies between tasks 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Gantt chart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shown using __________.</w:t>
      </w:r>
    </w:p>
    <w:p w14:paraId="34E31D88" w14:textId="77777777" w:rsidR="001A1293" w:rsidRPr="00117A89" w:rsidRDefault="001A1293" w:rsidP="001A1293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arrows</w:t>
      </w:r>
    </w:p>
    <w:p w14:paraId="07F0ADEC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Project Management Institute (PMI)</w:t>
      </w:r>
    </w:p>
    <w:p w14:paraId="374CDD19" w14:textId="77777777" w:rsidR="001A1293" w:rsidRPr="00117A89" w:rsidRDefault="001A1293" w:rsidP="001A1293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Institute (PMI)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 organization that provides training and __________ in project management.</w:t>
      </w:r>
    </w:p>
    <w:p w14:paraId="1ACAE1EC" w14:textId="77777777" w:rsidR="001A1293" w:rsidRPr="00117A89" w:rsidRDefault="001A1293" w:rsidP="001A1293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certification</w:t>
      </w:r>
    </w:p>
    <w:p w14:paraId="7449EC67" w14:textId="77777777" w:rsidR="001A1293" w:rsidRPr="00117A89" w:rsidRDefault="001A1293" w:rsidP="001A1293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PMI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offers a guide to project management called the __________.</w:t>
      </w:r>
    </w:p>
    <w:p w14:paraId="52FF2B2B" w14:textId="77777777" w:rsidR="001A1293" w:rsidRPr="00117A89" w:rsidRDefault="001A1293" w:rsidP="001A1293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PMBOK® Guide</w:t>
      </w:r>
    </w:p>
    <w:p w14:paraId="22280549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Professional (PMP®)</w:t>
      </w:r>
    </w:p>
    <w:p w14:paraId="745F943D" w14:textId="77777777" w:rsidR="001A1293" w:rsidRPr="00117A89" w:rsidRDefault="001A1293" w:rsidP="001A1293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Professional (PMP®)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 is recognized globally as a standard for __________ project managers.</w:t>
      </w:r>
    </w:p>
    <w:p w14:paraId="11C6D662" w14:textId="77777777" w:rsidR="001A1293" w:rsidRPr="00117A89" w:rsidRDefault="001A1293" w:rsidP="001A1293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professional</w:t>
      </w:r>
    </w:p>
    <w:p w14:paraId="141B2893" w14:textId="77777777" w:rsidR="001A1293" w:rsidRPr="00117A89" w:rsidRDefault="001A1293" w:rsidP="001A1293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To apply for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PMP®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certification, one must have a combination of education and __________ experience.</w:t>
      </w:r>
    </w:p>
    <w:p w14:paraId="70F04101" w14:textId="77777777" w:rsidR="001A1293" w:rsidRPr="00117A89" w:rsidRDefault="001A1293" w:rsidP="001A1293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project management</w:t>
      </w:r>
    </w:p>
    <w:p w14:paraId="4BFAA6A5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Sponsor</w:t>
      </w:r>
    </w:p>
    <w:p w14:paraId="69D7D557" w14:textId="77777777" w:rsidR="001A1293" w:rsidRPr="00117A89" w:rsidRDefault="001A1293" w:rsidP="001A1293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typically a senior executive who provides __________ and resources for the project.</w:t>
      </w:r>
    </w:p>
    <w:p w14:paraId="18205CCD" w14:textId="77777777" w:rsidR="001A1293" w:rsidRPr="00117A89" w:rsidRDefault="001A1293" w:rsidP="001A1293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support</w:t>
      </w:r>
    </w:p>
    <w:p w14:paraId="2C94D10E" w14:textId="77777777" w:rsidR="001A1293" w:rsidRPr="00117A89" w:rsidRDefault="001A1293" w:rsidP="001A1293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sponsor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ensures the project aligns with the organization’s strategic __________.</w:t>
      </w:r>
    </w:p>
    <w:p w14:paraId="6424E2D8" w14:textId="77777777" w:rsidR="001A1293" w:rsidRPr="00117A89" w:rsidRDefault="001A1293" w:rsidP="001A1293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goals</w:t>
      </w:r>
    </w:p>
    <w:p w14:paraId="761F73B9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Servant Leader</w:t>
      </w:r>
    </w:p>
    <w:p w14:paraId="2FA778B1" w14:textId="77777777" w:rsidR="001A1293" w:rsidRPr="00117A89" w:rsidRDefault="001A1293" w:rsidP="001A129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focuses on the growth and well-being of __________ and the communities to which they belong.</w:t>
      </w:r>
    </w:p>
    <w:p w14:paraId="46CDFB23" w14:textId="77777777" w:rsidR="001A1293" w:rsidRPr="00117A89" w:rsidRDefault="001A1293" w:rsidP="001A1293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people</w:t>
      </w:r>
    </w:p>
    <w:p w14:paraId="67284993" w14:textId="77777777" w:rsidR="001A1293" w:rsidRPr="00117A89" w:rsidRDefault="001A1293" w:rsidP="001A129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Servant leadership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leadership philosophy in which the main goal of the leader is to __________.</w:t>
      </w:r>
    </w:p>
    <w:p w14:paraId="0F9B80C5" w14:textId="77777777" w:rsidR="001A1293" w:rsidRPr="00117A89" w:rsidRDefault="001A1293" w:rsidP="001A1293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serve</w:t>
      </w:r>
    </w:p>
    <w:p w14:paraId="5BA7BC6A" w14:textId="77777777" w:rsidR="001A1293" w:rsidRPr="00117A89" w:rsidRDefault="001A1293" w:rsidP="001A12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Triple Constraint</w:t>
      </w:r>
    </w:p>
    <w:p w14:paraId="4CF406D9" w14:textId="77777777" w:rsidR="001A1293" w:rsidRPr="00117A89" w:rsidRDefault="001A1293" w:rsidP="001A1293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refers to the balancing of scope, __________, and time.</w:t>
      </w:r>
    </w:p>
    <w:p w14:paraId="48B79297" w14:textId="77777777" w:rsidR="001A1293" w:rsidRPr="00117A89" w:rsidRDefault="001A1293" w:rsidP="001A1293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cost</w:t>
      </w:r>
    </w:p>
    <w:p w14:paraId="457F89F1" w14:textId="77777777" w:rsidR="001A1293" w:rsidRPr="00117A89" w:rsidRDefault="001A1293" w:rsidP="001A1293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triple constraint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also known as the __________ triangle.</w:t>
      </w:r>
    </w:p>
    <w:p w14:paraId="48DBA948" w14:textId="77777777" w:rsidR="001A1293" w:rsidRPr="00117A89" w:rsidRDefault="001A1293" w:rsidP="001A1293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project</w:t>
      </w:r>
    </w:p>
    <w:p w14:paraId="340542AE" w14:textId="491FD03A" w:rsidR="00D727A6" w:rsidRPr="00117A89" w:rsidRDefault="001E3EB4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14A64A7C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4A84341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Agile</w:t>
      </w:r>
    </w:p>
    <w:p w14:paraId="4CD017CC" w14:textId="77777777" w:rsidR="001E3EB4" w:rsidRPr="00117A89" w:rsidRDefault="001E3EB4" w:rsidP="001E3EB4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methodologies focus on iterative development and customer collaboration.</w:t>
      </w:r>
    </w:p>
    <w:p w14:paraId="662DD016" w14:textId="77777777" w:rsidR="001E3EB4" w:rsidRPr="00117A89" w:rsidRDefault="001E3EB4" w:rsidP="001E3EB4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0694DA2D" w14:textId="77777777" w:rsidR="001E3EB4" w:rsidRPr="00117A89" w:rsidRDefault="001E3EB4" w:rsidP="001E3EB4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methods require detailed documentation before starting any project work.</w:t>
      </w:r>
    </w:p>
    <w:p w14:paraId="17829F55" w14:textId="77777777" w:rsidR="001E3EB4" w:rsidRPr="00117A89" w:rsidRDefault="001E3EB4" w:rsidP="001E3EB4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9272F16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Deliverable</w:t>
      </w:r>
    </w:p>
    <w:p w14:paraId="3F46231A" w14:textId="77777777" w:rsidR="001E3EB4" w:rsidRPr="00117A89" w:rsidRDefault="001E3EB4" w:rsidP="001E3EB4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deliverable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any unique and verifiable product, result, or capability to perform a service required by a project.</w:t>
      </w:r>
    </w:p>
    <w:p w14:paraId="00BD7A8F" w14:textId="77777777" w:rsidR="001E3EB4" w:rsidRPr="00117A89" w:rsidRDefault="001E3EB4" w:rsidP="001E3EB4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001378D3" w14:textId="77777777" w:rsidR="001E3EB4" w:rsidRPr="00117A89" w:rsidRDefault="001E3EB4" w:rsidP="001E3EB4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Deliverables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not necessary for the completion of a project.</w:t>
      </w:r>
    </w:p>
    <w:p w14:paraId="060EE4F7" w14:textId="77777777" w:rsidR="001E3EB4" w:rsidRPr="00117A89" w:rsidRDefault="001E3EB4" w:rsidP="001E3EB4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4727A16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Kanban</w:t>
      </w:r>
    </w:p>
    <w:p w14:paraId="36C25AA3" w14:textId="77777777" w:rsidR="001E3EB4" w:rsidRPr="00117A89" w:rsidRDefault="001E3EB4" w:rsidP="001E3EB4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visual workflow management method for improving efficiency.</w:t>
      </w:r>
    </w:p>
    <w:p w14:paraId="591BFE70" w14:textId="77777777" w:rsidR="001E3EB4" w:rsidRPr="00117A89" w:rsidRDefault="001E3EB4" w:rsidP="001E3EB4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1FCFA70" w14:textId="77777777" w:rsidR="001E3EB4" w:rsidRPr="00117A89" w:rsidRDefault="001E3EB4" w:rsidP="001E3EB4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work in progress (WIP) limits are optional.</w:t>
      </w:r>
    </w:p>
    <w:p w14:paraId="012055CF" w14:textId="77777777" w:rsidR="001E3EB4" w:rsidRPr="00117A89" w:rsidRDefault="001E3EB4" w:rsidP="001E3EB4">
      <w:pPr>
        <w:numPr>
          <w:ilvl w:val="1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088A5B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Predictive Life Cycle</w:t>
      </w:r>
    </w:p>
    <w:p w14:paraId="254B1EB3" w14:textId="77777777" w:rsidR="001E3EB4" w:rsidRPr="00117A89" w:rsidRDefault="001E3EB4" w:rsidP="001E3EB4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also known as a waterfall life cycle.</w:t>
      </w:r>
    </w:p>
    <w:p w14:paraId="4DE59291" w14:textId="77777777" w:rsidR="001E3EB4" w:rsidRPr="00117A89" w:rsidRDefault="001E3EB4" w:rsidP="001E3EB4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B34A0D6" w14:textId="77777777" w:rsidR="001E3EB4" w:rsidRPr="00117A89" w:rsidRDefault="001E3EB4" w:rsidP="001E3EB4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allow for extensive changes during the project execution.</w:t>
      </w:r>
    </w:p>
    <w:p w14:paraId="2D0B1B9E" w14:textId="77777777" w:rsidR="001E3EB4" w:rsidRPr="00117A89" w:rsidRDefault="001E3EB4" w:rsidP="001E3EB4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E2F4934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Scrum</w:t>
      </w:r>
    </w:p>
    <w:p w14:paraId="17180A56" w14:textId="77777777" w:rsidR="001E3EB4" w:rsidRPr="00117A89" w:rsidRDefault="001E3EB4" w:rsidP="001E3EB4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framework for managing and completing complex projects.</w:t>
      </w:r>
    </w:p>
    <w:p w14:paraId="105152CC" w14:textId="77777777" w:rsidR="001E3EB4" w:rsidRPr="00117A89" w:rsidRDefault="001E3EB4" w:rsidP="001E3EB4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1AE20F83" w14:textId="77777777" w:rsidR="001E3EB4" w:rsidRPr="00117A89" w:rsidRDefault="001E3EB4" w:rsidP="001E3EB4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team works in time-boxed iterations called sprints that usually last three to six months.</w:t>
      </w:r>
    </w:p>
    <w:p w14:paraId="6D79DF4A" w14:textId="77777777" w:rsidR="001E3EB4" w:rsidRPr="00117A89" w:rsidRDefault="001E3EB4" w:rsidP="001E3EB4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77781DC1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Systems Development Life Cycle (SDLC)</w:t>
      </w:r>
    </w:p>
    <w:p w14:paraId="561A6953" w14:textId="77777777" w:rsidR="001E3EB4" w:rsidRPr="00117A89" w:rsidRDefault="001E3EB4" w:rsidP="001E3EB4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systems development life cycle (SDLC)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process used to create and manage software projects.</w:t>
      </w:r>
    </w:p>
    <w:p w14:paraId="4E478ADD" w14:textId="77777777" w:rsidR="001E3EB4" w:rsidRPr="00117A89" w:rsidRDefault="001E3EB4" w:rsidP="001E3EB4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9A727D6" w14:textId="77777777" w:rsidR="001E3EB4" w:rsidRPr="00117A89" w:rsidRDefault="001E3EB4" w:rsidP="001E3EB4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SDLC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only includes the planning and development phases of a software project.</w:t>
      </w:r>
    </w:p>
    <w:p w14:paraId="0CB017A2" w14:textId="77777777" w:rsidR="001E3EB4" w:rsidRPr="00117A89" w:rsidRDefault="001E3EB4" w:rsidP="001E3EB4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A8761F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16C71356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Agile</w:t>
      </w:r>
    </w:p>
    <w:p w14:paraId="6E3D7759" w14:textId="77777777" w:rsidR="001E3EB4" w:rsidRPr="00117A89" w:rsidRDefault="001E3EB4" w:rsidP="001E3EB4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a key principle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methodologies?</w:t>
      </w:r>
    </w:p>
    <w:p w14:paraId="47187882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Detailed upfront planning</w:t>
      </w:r>
    </w:p>
    <w:p w14:paraId="10D3F1B7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Customer collaboration over contract negotiation</w:t>
      </w:r>
    </w:p>
    <w:p w14:paraId="2DECAED5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Fixed requirements</w:t>
      </w:r>
    </w:p>
    <w:p w14:paraId="6BFBE171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Sequential project phases</w:t>
      </w:r>
    </w:p>
    <w:p w14:paraId="39049181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F4ED973" w14:textId="77777777" w:rsidR="001E3EB4" w:rsidRPr="00117A89" w:rsidRDefault="001E3EB4" w:rsidP="001E3EB4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framework uses roles such as Product Owner, Scrum Master, and Development Team?</w:t>
      </w:r>
    </w:p>
    <w:p w14:paraId="0EF91DF2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Kanban</w:t>
      </w:r>
    </w:p>
    <w:p w14:paraId="05FE887C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Lean</w:t>
      </w:r>
    </w:p>
    <w:p w14:paraId="10C6C009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Scrum</w:t>
      </w:r>
    </w:p>
    <w:p w14:paraId="33C1DB95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XP</w:t>
      </w:r>
    </w:p>
    <w:p w14:paraId="2F11B374" w14:textId="77777777" w:rsidR="001E3EB4" w:rsidRPr="00117A89" w:rsidRDefault="001E3EB4" w:rsidP="001E3EB4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551E3830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Deliverable</w:t>
      </w:r>
    </w:p>
    <w:p w14:paraId="035E7B7B" w14:textId="77777777" w:rsidR="001E3EB4" w:rsidRPr="00117A89" w:rsidRDefault="001E3EB4" w:rsidP="001E3EB4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deliverable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a project can be:</w:t>
      </w:r>
    </w:p>
    <w:p w14:paraId="664A7C3C" w14:textId="77777777" w:rsidR="00714261" w:rsidRDefault="00714261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B3E2B1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report</w:t>
      </w:r>
    </w:p>
    <w:p w14:paraId="420C854E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 completed software module</w:t>
      </w:r>
    </w:p>
    <w:p w14:paraId="7562D57A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training session</w:t>
      </w:r>
    </w:p>
    <w:p w14:paraId="6BA4A8D9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 of the above</w:t>
      </w:r>
    </w:p>
    <w:p w14:paraId="528CFA57" w14:textId="77777777" w:rsidR="00714261" w:rsidRDefault="00714261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sectPr w:rsidR="00714261" w:rsidSect="0071426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6EE6C84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23C5DC25" w14:textId="77777777" w:rsidR="001E3EB4" w:rsidRPr="00117A89" w:rsidRDefault="001E3EB4" w:rsidP="001E3EB4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project management,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deliverables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typically:</w:t>
      </w:r>
    </w:p>
    <w:p w14:paraId="789B4943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Tangible or intangible outputs produced as a result of project activities</w:t>
      </w:r>
    </w:p>
    <w:p w14:paraId="785676AA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Only physical products</w:t>
      </w:r>
    </w:p>
    <w:p w14:paraId="2813442E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Financial reports</w:t>
      </w:r>
    </w:p>
    <w:p w14:paraId="062B6C43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None of the above</w:t>
      </w:r>
    </w:p>
    <w:p w14:paraId="4AE4E7C2" w14:textId="77777777" w:rsidR="001E3EB4" w:rsidRPr="00117A89" w:rsidRDefault="001E3EB4" w:rsidP="001E3EB4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4A9BD7C4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Kanban</w:t>
      </w:r>
    </w:p>
    <w:p w14:paraId="57B14F52" w14:textId="77777777" w:rsidR="001E3EB4" w:rsidRPr="00117A89" w:rsidRDefault="001E3EB4" w:rsidP="001E3EB4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a key feature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483CE3D1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Fixed-length iterations</w:t>
      </w:r>
    </w:p>
    <w:p w14:paraId="62FC9966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Visual task board</w:t>
      </w:r>
    </w:p>
    <w:p w14:paraId="0F95BB0B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Detailed upfront planning</w:t>
      </w:r>
    </w:p>
    <w:p w14:paraId="7E35586E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Strict hierarchical roles</w:t>
      </w:r>
    </w:p>
    <w:p w14:paraId="5F8E6015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408E3A9" w14:textId="77777777" w:rsidR="001E3EB4" w:rsidRPr="00117A89" w:rsidRDefault="001E3EB4" w:rsidP="001E3EB4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what is the purpose of Work In Progress (WIP) limits?</w:t>
      </w:r>
    </w:p>
    <w:p w14:paraId="1412C907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To ensure tasks are completed sequentially</w:t>
      </w:r>
    </w:p>
    <w:p w14:paraId="2FB6C3F9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To prevent too much work from being done at once</w:t>
      </w:r>
    </w:p>
    <w:p w14:paraId="1188E44D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To allocate resources efficiently</w:t>
      </w:r>
    </w:p>
    <w:p w14:paraId="4BAB2454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To set long-term project goals</w:t>
      </w:r>
    </w:p>
    <w:p w14:paraId="7F9D99DB" w14:textId="77777777" w:rsidR="001E3EB4" w:rsidRPr="00117A89" w:rsidRDefault="001E3EB4" w:rsidP="001E3EB4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5C24639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Predictive Life Cycle</w:t>
      </w:r>
    </w:p>
    <w:p w14:paraId="7B0E5E04" w14:textId="77777777" w:rsidR="001E3EB4" w:rsidRPr="00117A89" w:rsidRDefault="001E3EB4" w:rsidP="001E3EB4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best suited for projects with:</w:t>
      </w:r>
    </w:p>
    <w:p w14:paraId="7139B370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High uncertainty and changing requirements</w:t>
      </w:r>
    </w:p>
    <w:p w14:paraId="4DA5D6C8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Well-defined requirements and low uncertainty</w:t>
      </w:r>
    </w:p>
    <w:p w14:paraId="6E2DA3AD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Short duration and iterative processes</w:t>
      </w:r>
    </w:p>
    <w:p w14:paraId="67ED08B3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High customer involvement</w:t>
      </w:r>
    </w:p>
    <w:p w14:paraId="0B73A79A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EF179FC" w14:textId="77777777" w:rsidR="001E3EB4" w:rsidRPr="00117A89" w:rsidRDefault="001E3EB4" w:rsidP="001E3EB4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project phases are typically:</w:t>
      </w:r>
    </w:p>
    <w:p w14:paraId="40E1BDD8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Overlapping</w:t>
      </w:r>
    </w:p>
    <w:p w14:paraId="2F3CE6B4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Sequential</w:t>
      </w:r>
    </w:p>
    <w:p w14:paraId="4E6B5C0F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Iterative</w:t>
      </w:r>
    </w:p>
    <w:p w14:paraId="07B78F08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Flexible</w:t>
      </w:r>
    </w:p>
    <w:p w14:paraId="27F6E8BE" w14:textId="77777777" w:rsidR="001E3EB4" w:rsidRPr="00117A89" w:rsidRDefault="001E3EB4" w:rsidP="001E3EB4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64B9BC3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Scrum</w:t>
      </w:r>
    </w:p>
    <w:p w14:paraId="5DA36067" w14:textId="77777777" w:rsidR="001E3EB4" w:rsidRPr="00117A89" w:rsidRDefault="001E3EB4" w:rsidP="001E3EB4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What is the duration of a typical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sprint?</w:t>
      </w:r>
    </w:p>
    <w:p w14:paraId="5FB64414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1 day</w:t>
      </w:r>
    </w:p>
    <w:p w14:paraId="6E5EAC59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1 week</w:t>
      </w:r>
    </w:p>
    <w:p w14:paraId="4106C08D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2 to 4 weeks</w:t>
      </w:r>
    </w:p>
    <w:p w14:paraId="3B15C28E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2 to 6 months</w:t>
      </w:r>
    </w:p>
    <w:p w14:paraId="4CD5998D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39709981" w14:textId="77777777" w:rsidR="001E3EB4" w:rsidRPr="00117A89" w:rsidRDefault="001E3EB4" w:rsidP="001E3EB4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who is responsible for ensuring that the team follows Scrum practices?</w:t>
      </w:r>
    </w:p>
    <w:p w14:paraId="2FBDB731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Product Owner</w:t>
      </w:r>
    </w:p>
    <w:p w14:paraId="1C2997AA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Scrum Master</w:t>
      </w:r>
    </w:p>
    <w:p w14:paraId="02AC0577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Project Manager</w:t>
      </w:r>
    </w:p>
    <w:p w14:paraId="1C5A5C42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Team Lead</w:t>
      </w:r>
    </w:p>
    <w:p w14:paraId="51920208" w14:textId="77777777" w:rsidR="001E3EB4" w:rsidRPr="00117A89" w:rsidRDefault="001E3EB4" w:rsidP="001E3EB4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964C445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Systems Development Life Cycle (SDLC)</w:t>
      </w:r>
    </w:p>
    <w:p w14:paraId="59CA8353" w14:textId="77777777" w:rsidR="001E3EB4" w:rsidRPr="00117A89" w:rsidRDefault="001E3EB4" w:rsidP="001E3EB4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systems development life cycle (SDLC)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which of the following phases?</w:t>
      </w:r>
    </w:p>
    <w:p w14:paraId="491CF572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Planning, Analysis, Design, Implementation, Maintenance</w:t>
      </w:r>
    </w:p>
    <w:p w14:paraId="7700FEA3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Planning, Execution, Control, Closure</w:t>
      </w:r>
    </w:p>
    <w:p w14:paraId="7C35A674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Initiation, Planning, Execution, Monitoring</w:t>
      </w:r>
    </w:p>
    <w:p w14:paraId="313F97EB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Concept, Development, Testing, Deployment</w:t>
      </w:r>
    </w:p>
    <w:p w14:paraId="6FB3DBE0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6207017B" w14:textId="77777777" w:rsidR="001E3EB4" w:rsidRPr="00117A89" w:rsidRDefault="001E3EB4" w:rsidP="001E3EB4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goal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SDLC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41D0B51C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Deliver high-quality software that meets or exceeds customer expectations</w:t>
      </w:r>
    </w:p>
    <w:p w14:paraId="7EC0BC73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Reduce project costs</w:t>
      </w:r>
    </w:p>
    <w:p w14:paraId="430A7A58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Improve team communication</w:t>
      </w:r>
    </w:p>
    <w:p w14:paraId="04045179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Increase market share</w:t>
      </w:r>
    </w:p>
    <w:p w14:paraId="34B637B8" w14:textId="77777777" w:rsidR="001E3EB4" w:rsidRPr="00117A89" w:rsidRDefault="001E3EB4" w:rsidP="001E3EB4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4D84607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6A7682A9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Agile</w:t>
      </w:r>
    </w:p>
    <w:p w14:paraId="5F7F72C5" w14:textId="77777777" w:rsidR="001E3EB4" w:rsidRPr="00117A89" w:rsidRDefault="001E3EB4" w:rsidP="001E3EB4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methodologies focus on delivering __________ increments of the product.</w:t>
      </w:r>
    </w:p>
    <w:p w14:paraId="3762E68E" w14:textId="77777777" w:rsidR="001E3EB4" w:rsidRPr="00117A89" w:rsidRDefault="001E3EB4" w:rsidP="001E3EB4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small</w:t>
      </w:r>
    </w:p>
    <w:p w14:paraId="68339A25" w14:textId="77777777" w:rsidR="001E3EB4" w:rsidRPr="00117A89" w:rsidRDefault="001E3EB4" w:rsidP="001E3EB4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team conducts regular __________ to reflect on how to become more effective.</w:t>
      </w:r>
    </w:p>
    <w:p w14:paraId="1EAD5F00" w14:textId="77777777" w:rsidR="001E3EB4" w:rsidRPr="00117A89" w:rsidRDefault="001E3EB4" w:rsidP="001E3EB4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retrospectives</w:t>
      </w:r>
    </w:p>
    <w:p w14:paraId="7C224981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Deliverable</w:t>
      </w:r>
    </w:p>
    <w:p w14:paraId="4A6AD725" w14:textId="77777777" w:rsidR="001E3EB4" w:rsidRPr="00117A89" w:rsidRDefault="001E3EB4" w:rsidP="001E3EB4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deliverable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tangible or intangible __________ produced as a result of project activities.</w:t>
      </w:r>
    </w:p>
    <w:p w14:paraId="7FCC74E3" w14:textId="77777777" w:rsidR="001E3EB4" w:rsidRPr="00117A89" w:rsidRDefault="001E3EB4" w:rsidP="001E3EB4">
      <w:pPr>
        <w:numPr>
          <w:ilvl w:val="1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output</w:t>
      </w:r>
    </w:p>
    <w:p w14:paraId="61AD2F7C" w14:textId="77777777" w:rsidR="001E3EB4" w:rsidRPr="00117A89" w:rsidRDefault="001E3EB4" w:rsidP="001E3EB4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Project __________ include all the outputs, documents, and products created during the project.</w:t>
      </w:r>
    </w:p>
    <w:p w14:paraId="4C038E06" w14:textId="77777777" w:rsidR="001E3EB4" w:rsidRPr="00117A89" w:rsidRDefault="001E3EB4" w:rsidP="001E3EB4">
      <w:pPr>
        <w:numPr>
          <w:ilvl w:val="1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deliverables</w:t>
      </w:r>
    </w:p>
    <w:p w14:paraId="3F6C5E30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Kanban</w:t>
      </w:r>
    </w:p>
    <w:p w14:paraId="3B662164" w14:textId="77777777" w:rsidR="001E3EB4" w:rsidRPr="00117A89" w:rsidRDefault="001E3EB4" w:rsidP="001E3EB4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uses a visual board to manage the flow of __________.</w:t>
      </w:r>
    </w:p>
    <w:p w14:paraId="581BDDE1" w14:textId="77777777" w:rsidR="001E3EB4" w:rsidRPr="00117A89" w:rsidRDefault="001E3EB4" w:rsidP="001E3EB4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work</w:t>
      </w:r>
    </w:p>
    <w:p w14:paraId="401BF7CD" w14:textId="77777777" w:rsidR="001E3EB4" w:rsidRPr="00117A89" w:rsidRDefault="001E3EB4" w:rsidP="001E3EB4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Kanban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work is pulled through the process as capacity permits, using a __________ system.</w:t>
      </w:r>
    </w:p>
    <w:p w14:paraId="0BFE3F01" w14:textId="77777777" w:rsidR="001E3EB4" w:rsidRPr="00117A89" w:rsidRDefault="001E3EB4" w:rsidP="001E3EB4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pull</w:t>
      </w:r>
    </w:p>
    <w:p w14:paraId="33C3C070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Predictive Life Cycle</w:t>
      </w:r>
    </w:p>
    <w:p w14:paraId="77BA4F91" w14:textId="77777777" w:rsidR="001E3EB4" w:rsidRPr="00117A89" w:rsidRDefault="001E3EB4" w:rsidP="001E3EB4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often referred to as the __________ approach.</w:t>
      </w:r>
    </w:p>
    <w:p w14:paraId="418B676F" w14:textId="77777777" w:rsidR="001E3EB4" w:rsidRPr="00117A89" w:rsidRDefault="001E3EB4" w:rsidP="001E3EB4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waterfall</w:t>
      </w:r>
    </w:p>
    <w:p w14:paraId="1C0BED9C" w14:textId="77777777" w:rsidR="001E3EB4" w:rsidRPr="00117A89" w:rsidRDefault="001E3EB4" w:rsidP="001E3EB4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predictive life cycle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characterized by __________ phases.</w:t>
      </w:r>
    </w:p>
    <w:p w14:paraId="10A73CD0" w14:textId="77777777" w:rsidR="001E3EB4" w:rsidRPr="00117A89" w:rsidRDefault="001E3EB4" w:rsidP="001E3EB4">
      <w:pPr>
        <w:numPr>
          <w:ilvl w:val="1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sequential</w:t>
      </w:r>
    </w:p>
    <w:p w14:paraId="7AD4A172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Scrum</w:t>
      </w:r>
    </w:p>
    <w:p w14:paraId="4A4280DC" w14:textId="77777777" w:rsidR="001E3EB4" w:rsidRPr="00117A89" w:rsidRDefault="001E3EB4" w:rsidP="001E3EB4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team works in time-boxed iterations called __________.</w:t>
      </w:r>
    </w:p>
    <w:p w14:paraId="745647B8" w14:textId="77777777" w:rsidR="001E3EB4" w:rsidRPr="00117A89" w:rsidRDefault="001E3EB4" w:rsidP="001E3EB4">
      <w:pPr>
        <w:numPr>
          <w:ilvl w:val="1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sprints</w:t>
      </w:r>
    </w:p>
    <w:p w14:paraId="2D0A48D8" w14:textId="77777777" w:rsidR="001E3EB4" w:rsidRPr="00117A89" w:rsidRDefault="001E3EB4" w:rsidP="001E3EB4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person responsible for maximizing the value of the product 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Scrum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__________.</w:t>
      </w:r>
    </w:p>
    <w:p w14:paraId="7E9948A0" w14:textId="77777777" w:rsidR="001E3EB4" w:rsidRPr="00117A89" w:rsidRDefault="001E3EB4" w:rsidP="001E3EB4">
      <w:pPr>
        <w:numPr>
          <w:ilvl w:val="1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Product Owner</w:t>
      </w:r>
    </w:p>
    <w:p w14:paraId="5984313D" w14:textId="77777777" w:rsidR="001E3EB4" w:rsidRPr="00117A89" w:rsidRDefault="001E3EB4" w:rsidP="001E3E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Systems Development Life Cycle (SDLC)</w:t>
      </w:r>
    </w:p>
    <w:p w14:paraId="3F61C874" w14:textId="77777777" w:rsidR="001E3EB4" w:rsidRPr="00117A89" w:rsidRDefault="001E3EB4" w:rsidP="001E3EB4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SDLC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phase where the system is built or developed is called the __________ phase.</w:t>
      </w:r>
    </w:p>
    <w:p w14:paraId="2553D512" w14:textId="77777777" w:rsidR="001E3EB4" w:rsidRPr="00117A89" w:rsidRDefault="001E3EB4" w:rsidP="001E3EB4">
      <w:pPr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implementation</w:t>
      </w:r>
    </w:p>
    <w:p w14:paraId="1C21DF98" w14:textId="77777777" w:rsidR="001E3EB4" w:rsidRPr="00117A89" w:rsidRDefault="001E3EB4" w:rsidP="001E3EB4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SDLC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phase where requirements are gathered and analyzed is the __________ phase.</w:t>
      </w:r>
    </w:p>
    <w:p w14:paraId="5A8B8BB4" w14:textId="77777777" w:rsidR="001E3EB4" w:rsidRPr="00117A89" w:rsidRDefault="001E3EB4" w:rsidP="001E3EB4">
      <w:pPr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analysis</w:t>
      </w:r>
    </w:p>
    <w:p w14:paraId="0CBC1546" w14:textId="190756B6" w:rsidR="001E3EB4" w:rsidRPr="00117A89" w:rsidRDefault="001E3EB4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57DD99A9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6B5CBD96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Agile Methods</w:t>
      </w:r>
    </w:p>
    <w:p w14:paraId="5FE2117C" w14:textId="77777777" w:rsidR="00A40BA5" w:rsidRPr="00117A89" w:rsidRDefault="00A40BA5" w:rsidP="00A40BA5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prioritize working software over comprehensive documentation.</w:t>
      </w:r>
    </w:p>
    <w:p w14:paraId="7EC5B4C2" w14:textId="77777777" w:rsidR="00A40BA5" w:rsidRPr="00117A89" w:rsidRDefault="00A40BA5" w:rsidP="00A40BA5">
      <w:pPr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01B47A34" w14:textId="77777777" w:rsidR="00A40BA5" w:rsidRPr="00117A89" w:rsidRDefault="00A40BA5" w:rsidP="00A40BA5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best suited for projects with fixed requirements and minimal changes.</w:t>
      </w:r>
    </w:p>
    <w:p w14:paraId="03C0DCCF" w14:textId="77777777" w:rsidR="00A40BA5" w:rsidRPr="00117A89" w:rsidRDefault="00A40BA5" w:rsidP="00A40BA5">
      <w:pPr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8E3A25B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Artifact</w:t>
      </w:r>
    </w:p>
    <w:p w14:paraId="6FD84D86" w14:textId="77777777" w:rsidR="00A40BA5" w:rsidRPr="00117A89" w:rsidRDefault="00A40BA5" w:rsidP="00A40BA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artifact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is any tangible by-product produced during the development process.</w:t>
      </w:r>
    </w:p>
    <w:p w14:paraId="58230967" w14:textId="77777777" w:rsidR="00A40BA5" w:rsidRPr="00117A89" w:rsidRDefault="00A40BA5" w:rsidP="00A40BA5">
      <w:pPr>
        <w:numPr>
          <w:ilvl w:val="1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32CA87B" w14:textId="77777777" w:rsidR="00A40BA5" w:rsidRPr="00117A89" w:rsidRDefault="00A40BA5" w:rsidP="00A40BA5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Artifacts are only created during the planning phase of a project.</w:t>
      </w:r>
    </w:p>
    <w:p w14:paraId="73485E62" w14:textId="77777777" w:rsidR="00A40BA5" w:rsidRPr="00117A89" w:rsidRDefault="00A40BA5" w:rsidP="00A40BA5">
      <w:pPr>
        <w:numPr>
          <w:ilvl w:val="1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3A59BE6D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Methodology</w:t>
      </w:r>
    </w:p>
    <w:p w14:paraId="1FEB39EF" w14:textId="77777777" w:rsidR="00A40BA5" w:rsidRPr="00117A89" w:rsidRDefault="00A40BA5" w:rsidP="00A40BA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methodology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system of practices, techniques, procedures, and rules used by those who work in a discipline.</w:t>
      </w:r>
    </w:p>
    <w:p w14:paraId="1E1A539A" w14:textId="77777777" w:rsidR="00A40BA5" w:rsidRPr="00117A89" w:rsidRDefault="00A40BA5" w:rsidP="00A40BA5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3060340" w14:textId="77777777" w:rsidR="00A40BA5" w:rsidRPr="00117A89" w:rsidRDefault="00A40BA5" w:rsidP="00A40BA5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Methodologies are universally applicable to all types of projects without any modification.</w:t>
      </w:r>
    </w:p>
    <w:p w14:paraId="48B792F4" w14:textId="77777777" w:rsidR="00A40BA5" w:rsidRPr="00117A89" w:rsidRDefault="00A40BA5" w:rsidP="00A40BA5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58D7946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Product Backlog</w:t>
      </w:r>
    </w:p>
    <w:p w14:paraId="5F725C14" w14:textId="77777777" w:rsidR="00A40BA5" w:rsidRPr="00117A89" w:rsidRDefault="00A40BA5" w:rsidP="00A40BA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prioritized list of features, enhancements, and bug fixes for a product.</w:t>
      </w:r>
    </w:p>
    <w:p w14:paraId="41434973" w14:textId="77777777" w:rsidR="00A40BA5" w:rsidRPr="00117A89" w:rsidRDefault="00A40BA5" w:rsidP="00A40BA5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D65A6FB" w14:textId="77777777" w:rsidR="00A40BA5" w:rsidRPr="00117A89" w:rsidRDefault="00A40BA5" w:rsidP="00A40BA5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Once items are added to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they cannot be removed or changed.</w:t>
      </w:r>
    </w:p>
    <w:p w14:paraId="4FC3BBBB" w14:textId="77777777" w:rsidR="00A40BA5" w:rsidRPr="00117A89" w:rsidRDefault="00A40BA5" w:rsidP="00A40BA5">
      <w:pPr>
        <w:numPr>
          <w:ilvl w:val="1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305D8E4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Process Groups</w:t>
      </w:r>
    </w:p>
    <w:p w14:paraId="325E6225" w14:textId="77777777" w:rsidR="00A40BA5" w:rsidRPr="00117A89" w:rsidRDefault="00A40BA5" w:rsidP="00A40BA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process groups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 Initiating, Planning, Executing, Monitoring and Controlling, and Closing.</w:t>
      </w:r>
    </w:p>
    <w:p w14:paraId="69E7EB92" w14:textId="77777777" w:rsidR="00A40BA5" w:rsidRPr="00117A89" w:rsidRDefault="00A40BA5" w:rsidP="00A40BA5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014540D8" w14:textId="77777777" w:rsidR="00A40BA5" w:rsidRPr="00117A89" w:rsidRDefault="00A40BA5" w:rsidP="00A40BA5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The process groups in project management must be performed in a strict linear sequence.</w:t>
      </w:r>
    </w:p>
    <w:p w14:paraId="58D55B29" w14:textId="77777777" w:rsidR="00A40BA5" w:rsidRPr="00117A89" w:rsidRDefault="00A40BA5" w:rsidP="00A40BA5">
      <w:pPr>
        <w:numPr>
          <w:ilvl w:val="1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C1712AF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User Stories</w:t>
      </w:r>
    </w:p>
    <w:p w14:paraId="6C3479E5" w14:textId="77777777" w:rsidR="00A40BA5" w:rsidRPr="00117A89" w:rsidRDefault="00A40BA5" w:rsidP="00A40BA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short, simple descriptions of a feature told from the perspective of the person who desires the new capability.</w:t>
      </w:r>
    </w:p>
    <w:p w14:paraId="34353A7B" w14:textId="77777777" w:rsidR="00A40BA5" w:rsidRPr="00117A89" w:rsidRDefault="00A40BA5" w:rsidP="00A40BA5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91156EC" w14:textId="77777777" w:rsidR="00A40BA5" w:rsidRPr="00117A89" w:rsidRDefault="00A40BA5" w:rsidP="00A40BA5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include detailed technical specifications.</w:t>
      </w:r>
    </w:p>
    <w:p w14:paraId="29409E90" w14:textId="77777777" w:rsidR="00A40BA5" w:rsidRPr="00117A89" w:rsidRDefault="00A40BA5" w:rsidP="00A40BA5">
      <w:pPr>
        <w:numPr>
          <w:ilvl w:val="1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F0FB356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Sprint Reviews</w:t>
      </w:r>
    </w:p>
    <w:p w14:paraId="085FA67D" w14:textId="77777777" w:rsidR="00A40BA5" w:rsidRPr="00117A89" w:rsidRDefault="00A40BA5" w:rsidP="00A40BA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lastRenderedPageBreak/>
        <w:t>Sprint reviews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held at the end of each sprint to inspect the increment and adapt the product backlog if needed.</w:t>
      </w:r>
    </w:p>
    <w:p w14:paraId="5882BE62" w14:textId="77777777" w:rsidR="00A40BA5" w:rsidRPr="00117A89" w:rsidRDefault="00A40BA5" w:rsidP="00A40BA5">
      <w:pPr>
        <w:numPr>
          <w:ilvl w:val="1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ACE9F8D" w14:textId="77777777" w:rsidR="00A40BA5" w:rsidRPr="00117A89" w:rsidRDefault="00A40BA5" w:rsidP="00A40BA5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Sprint reviews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informal meetings where team members discuss personal issues and non-project-related topics.</w:t>
      </w:r>
    </w:p>
    <w:p w14:paraId="53CBB7EB" w14:textId="77777777" w:rsidR="00A40BA5" w:rsidRPr="00117A89" w:rsidRDefault="00A40BA5" w:rsidP="00A40BA5">
      <w:pPr>
        <w:numPr>
          <w:ilvl w:val="1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95B8817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Six Sigma Methodologies</w:t>
      </w:r>
    </w:p>
    <w:p w14:paraId="5780AC67" w14:textId="77777777" w:rsidR="00A40BA5" w:rsidRPr="00117A89" w:rsidRDefault="00A40BA5" w:rsidP="00A40BA5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 methodologies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 on improving the quality of process outputs by identifying and removing causes of defects.</w:t>
      </w:r>
    </w:p>
    <w:p w14:paraId="7E62C148" w14:textId="77777777" w:rsidR="00A40BA5" w:rsidRPr="00117A89" w:rsidRDefault="00A40BA5" w:rsidP="00A40BA5">
      <w:pPr>
        <w:numPr>
          <w:ilvl w:val="1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D9DED81" w14:textId="77777777" w:rsidR="00A40BA5" w:rsidRPr="00117A89" w:rsidRDefault="00A40BA5" w:rsidP="00A40BA5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projects typically have a flexible scope and undefined goals.</w:t>
      </w:r>
    </w:p>
    <w:p w14:paraId="1EAD3B91" w14:textId="77777777" w:rsidR="00A40BA5" w:rsidRPr="00117A89" w:rsidRDefault="00A40BA5" w:rsidP="00A40BA5">
      <w:pPr>
        <w:numPr>
          <w:ilvl w:val="1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76D2EB03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Rational Unified Process (RUP) Framework</w:t>
      </w:r>
    </w:p>
    <w:p w14:paraId="148EBAEB" w14:textId="77777777" w:rsidR="00A40BA5" w:rsidRPr="00117A89" w:rsidRDefault="00A40BA5" w:rsidP="00A40BA5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Rational Unified Process (RUP)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framework is an iterative software development process framework.</w:t>
      </w:r>
    </w:p>
    <w:p w14:paraId="42A58158" w14:textId="77777777" w:rsidR="00A40BA5" w:rsidRPr="00117A89" w:rsidRDefault="00A40BA5" w:rsidP="00A40BA5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625FDABE" w14:textId="77777777" w:rsidR="00A40BA5" w:rsidRPr="00117A89" w:rsidRDefault="00A40BA5" w:rsidP="00A40BA5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RUP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prescribes a one-size-fits-all approach for software development.</w:t>
      </w:r>
    </w:p>
    <w:p w14:paraId="125799B2" w14:textId="77777777" w:rsidR="00A40BA5" w:rsidRPr="00117A89" w:rsidRDefault="00A40BA5" w:rsidP="00A40BA5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5B00001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Stakeholder Register</w:t>
      </w:r>
    </w:p>
    <w:p w14:paraId="0BFD0500" w14:textId="77777777" w:rsidR="00A40BA5" w:rsidRPr="00117A89" w:rsidRDefault="00A40BA5" w:rsidP="00A40BA5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identifies and analyzes project stakeholders.</w:t>
      </w:r>
    </w:p>
    <w:p w14:paraId="04B5944A" w14:textId="77777777" w:rsidR="00A40BA5" w:rsidRPr="00117A89" w:rsidRDefault="00A40BA5" w:rsidP="00A40BA5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50692B4" w14:textId="77777777" w:rsidR="00A40BA5" w:rsidRPr="00117A89" w:rsidRDefault="00A40BA5" w:rsidP="00A40BA5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maintained only at the beginning of a project.</w:t>
      </w:r>
    </w:p>
    <w:p w14:paraId="2836E998" w14:textId="77777777" w:rsidR="00A40BA5" w:rsidRPr="00117A89" w:rsidRDefault="00A40BA5" w:rsidP="00A40BA5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DAC3CC4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33A40F29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Agile Methods</w:t>
      </w:r>
    </w:p>
    <w:p w14:paraId="37E65736" w14:textId="77777777" w:rsidR="00A40BA5" w:rsidRPr="00117A89" w:rsidRDefault="00A40BA5" w:rsidP="00A40BA5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key principle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1AAC78C1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Customer collaboration over contract negotiation</w:t>
      </w:r>
    </w:p>
    <w:p w14:paraId="65A13830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Responding to change over following a plan</w:t>
      </w:r>
    </w:p>
    <w:p w14:paraId="74F56C7D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Comprehensive documentation over working software</w:t>
      </w:r>
    </w:p>
    <w:p w14:paraId="064FFC90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Individuals and interactions over processes and tools</w:t>
      </w:r>
    </w:p>
    <w:p w14:paraId="4598CB3F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11BA0CCD" w14:textId="77777777" w:rsidR="00A40BA5" w:rsidRPr="00117A89" w:rsidRDefault="00A40BA5" w:rsidP="00A40BA5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most effective for projects that:</w:t>
      </w:r>
    </w:p>
    <w:p w14:paraId="2989D0F1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Have well-defined, unchanging requirements</w:t>
      </w:r>
    </w:p>
    <w:p w14:paraId="2721776F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Require frequent changes and adaptations</w:t>
      </w:r>
    </w:p>
    <w:p w14:paraId="49EF948C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Have a long, extended timeline</w:t>
      </w:r>
    </w:p>
    <w:p w14:paraId="072293AF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Involve large, distributed teams</w:t>
      </w:r>
    </w:p>
    <w:p w14:paraId="5488455D" w14:textId="77777777" w:rsidR="00A40BA5" w:rsidRPr="00117A89" w:rsidRDefault="00A40BA5" w:rsidP="00A40BA5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AD9E1BF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Artifact</w:t>
      </w:r>
    </w:p>
    <w:p w14:paraId="63B61182" w14:textId="77777777" w:rsidR="00A40BA5" w:rsidRPr="00117A89" w:rsidRDefault="00A40BA5" w:rsidP="00A40BA5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example of 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artifact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is:</w:t>
      </w:r>
    </w:p>
    <w:p w14:paraId="5ACAA01C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project plan</w:t>
      </w:r>
    </w:p>
    <w:p w14:paraId="2A6D43FD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 team meeting</w:t>
      </w:r>
    </w:p>
    <w:p w14:paraId="3CD61761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team member</w:t>
      </w:r>
    </w:p>
    <w:p w14:paraId="7C4BAF3D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client requirement</w:t>
      </w:r>
    </w:p>
    <w:p w14:paraId="7E8EB08A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4317A83A" w14:textId="77777777" w:rsidR="00A40BA5" w:rsidRPr="00117A89" w:rsidRDefault="00A40BA5" w:rsidP="00A40BA5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In Agile methodologies, which of the following is considered an artifact?</w:t>
      </w:r>
    </w:p>
    <w:p w14:paraId="7D9D89EA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Sprint</w:t>
      </w:r>
    </w:p>
    <w:p w14:paraId="1FC0D5D6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User story</w:t>
      </w:r>
    </w:p>
    <w:p w14:paraId="43D847F0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Product backlog</w:t>
      </w:r>
    </w:p>
    <w:p w14:paraId="5B4C89D1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Daily stand-up</w:t>
      </w:r>
    </w:p>
    <w:p w14:paraId="225009A5" w14:textId="77777777" w:rsidR="00A40BA5" w:rsidRPr="00117A89" w:rsidRDefault="00A40BA5" w:rsidP="00A40BA5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738EB5F0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Methodology</w:t>
      </w:r>
    </w:p>
    <w:p w14:paraId="44E69E77" w14:textId="77777777" w:rsidR="00A40BA5" w:rsidRPr="00117A89" w:rsidRDefault="00A40BA5" w:rsidP="00A40BA5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methodology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can be defined as:</w:t>
      </w:r>
    </w:p>
    <w:p w14:paraId="5E5A12D2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random set of guidelines</w:t>
      </w:r>
    </w:p>
    <w:p w14:paraId="4090E917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An individual's personal work habits</w:t>
      </w:r>
    </w:p>
    <w:p w14:paraId="124AF94A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structured approach to project management</w:t>
      </w:r>
    </w:p>
    <w:p w14:paraId="614A4EDE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An informal discussion</w:t>
      </w:r>
    </w:p>
    <w:p w14:paraId="7AC08352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67AD77A" w14:textId="77777777" w:rsidR="00A40BA5" w:rsidRPr="00117A89" w:rsidRDefault="00A40BA5" w:rsidP="00A40BA5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Which of the following is a commonly used project management methodology?</w:t>
      </w:r>
    </w:p>
    <w:p w14:paraId="71A9325E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Waterfall</w:t>
      </w:r>
    </w:p>
    <w:p w14:paraId="02FE3231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Sprint</w:t>
      </w:r>
    </w:p>
    <w:p w14:paraId="6CD846CF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Backlog</w:t>
      </w:r>
    </w:p>
    <w:p w14:paraId="40215835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Stand-up</w:t>
      </w:r>
    </w:p>
    <w:p w14:paraId="5A41ADF6" w14:textId="77777777" w:rsidR="00A40BA5" w:rsidRPr="00117A89" w:rsidRDefault="00A40BA5" w:rsidP="00A40BA5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24BBA5DD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Product Backlog</w:t>
      </w:r>
    </w:p>
    <w:p w14:paraId="4DD6CD8D" w14:textId="77777777" w:rsidR="00A40BA5" w:rsidRPr="00117A89" w:rsidRDefault="00A40BA5" w:rsidP="00A40BA5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Who is primarily responsible for maintaining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449871E4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Scrum Master</w:t>
      </w:r>
    </w:p>
    <w:p w14:paraId="2755FF3D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Product Owner</w:t>
      </w:r>
    </w:p>
    <w:p w14:paraId="292D7E9C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Development Team</w:t>
      </w:r>
    </w:p>
    <w:p w14:paraId="515EEA08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Stakeholders</w:t>
      </w:r>
    </w:p>
    <w:p w14:paraId="41451A0F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3059389" w14:textId="77777777" w:rsidR="00A40BA5" w:rsidRPr="00117A89" w:rsidRDefault="00A40BA5" w:rsidP="00A40BA5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Items in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typically prioritized based on:</w:t>
      </w:r>
    </w:p>
    <w:p w14:paraId="57F99954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Technical complexity</w:t>
      </w:r>
    </w:p>
    <w:p w14:paraId="1D7C0BF3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Development team’s preferences</w:t>
      </w:r>
    </w:p>
    <w:p w14:paraId="3AE33A5A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Business value and urgency</w:t>
      </w:r>
    </w:p>
    <w:p w14:paraId="3A4256B4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Project manager’s discretion</w:t>
      </w:r>
    </w:p>
    <w:p w14:paraId="1E050039" w14:textId="77777777" w:rsidR="00A40BA5" w:rsidRPr="00117A89" w:rsidRDefault="00A40BA5" w:rsidP="00A40BA5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0E65376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Process Groups</w:t>
      </w:r>
    </w:p>
    <w:p w14:paraId="5F1CBE04" w14:textId="77777777" w:rsidR="00A40BA5" w:rsidRPr="00117A89" w:rsidRDefault="00A40BA5" w:rsidP="00A40BA5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one of the five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process groups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6CB28BB9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Initiating</w:t>
      </w:r>
    </w:p>
    <w:p w14:paraId="18A7241B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Planning</w:t>
      </w:r>
    </w:p>
    <w:p w14:paraId="5F20E8DD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Executing</w:t>
      </w:r>
    </w:p>
    <w:p w14:paraId="0C9243F3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Reporting</w:t>
      </w:r>
    </w:p>
    <w:p w14:paraId="624576B3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1DE79E6D" w14:textId="77777777" w:rsidR="00A40BA5" w:rsidRPr="00117A89" w:rsidRDefault="00A40BA5" w:rsidP="00A40BA5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purpose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Monitoring and Controlling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process group is to:</w:t>
      </w:r>
    </w:p>
    <w:p w14:paraId="59B57691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Define project objectives</w:t>
      </w:r>
    </w:p>
    <w:p w14:paraId="219270A5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Complete project work</w:t>
      </w:r>
    </w:p>
    <w:p w14:paraId="09F826DD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Track, review, and regulate project progress and performance</w:t>
      </w:r>
    </w:p>
    <w:p w14:paraId="0FF79340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Close the project formally</w:t>
      </w:r>
    </w:p>
    <w:p w14:paraId="27D8C31C" w14:textId="77777777" w:rsidR="00A40BA5" w:rsidRPr="00117A89" w:rsidRDefault="00A40BA5" w:rsidP="00A40BA5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1C1E03D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User Stories</w:t>
      </w:r>
    </w:p>
    <w:p w14:paraId="45C4608C" w14:textId="77777777" w:rsidR="00A40BA5" w:rsidRPr="00117A89" w:rsidRDefault="00A40BA5" w:rsidP="00A40BA5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typical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which of the following components?</w:t>
      </w:r>
    </w:p>
    <w:p w14:paraId="19B8B347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As a [type of user], I want [an action] so that [a benefit]</w:t>
      </w:r>
    </w:p>
    <w:p w14:paraId="5DC26B28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Detailed technical specifications</w:t>
      </w:r>
    </w:p>
    <w:p w14:paraId="0695B87F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timeline for development</w:t>
      </w:r>
    </w:p>
    <w:p w14:paraId="38D3A73F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budget estimate</w:t>
      </w:r>
    </w:p>
    <w:p w14:paraId="2AC3DDD3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3721BB7F" w14:textId="77777777" w:rsidR="00A40BA5" w:rsidRPr="00117A89" w:rsidRDefault="00A40BA5" w:rsidP="00A40BA5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primarily used in:</w:t>
      </w:r>
    </w:p>
    <w:p w14:paraId="2422DACB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Waterfall projects</w:t>
      </w:r>
    </w:p>
    <w:p w14:paraId="6830678C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Agile projects</w:t>
      </w:r>
    </w:p>
    <w:p w14:paraId="240162D7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Predictive life cycle projects</w:t>
      </w:r>
    </w:p>
    <w:p w14:paraId="6439AB0B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Sequential life cycle projects</w:t>
      </w:r>
    </w:p>
    <w:p w14:paraId="1363B624" w14:textId="77777777" w:rsidR="00A40BA5" w:rsidRPr="00117A89" w:rsidRDefault="00A40BA5" w:rsidP="00A40BA5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34F4131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Sprint Reviews</w:t>
      </w:r>
    </w:p>
    <w:p w14:paraId="4284E4E5" w14:textId="77777777" w:rsidR="00A40BA5" w:rsidRPr="00117A89" w:rsidRDefault="00A40BA5" w:rsidP="00A40BA5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The main purpose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sprint review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7F4DF4D6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Plan the next sprint</w:t>
      </w:r>
    </w:p>
    <w:p w14:paraId="6CB6B92A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Inspect the increment and adapt the product backlog</w:t>
      </w:r>
    </w:p>
    <w:p w14:paraId="38EA7107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Discuss team performance</w:t>
      </w:r>
    </w:p>
    <w:p w14:paraId="14FEDB42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Conduct a team-building exercise</w:t>
      </w:r>
    </w:p>
    <w:p w14:paraId="102E31EB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573DCE06" w14:textId="77777777" w:rsidR="00A40BA5" w:rsidRPr="00117A89" w:rsidRDefault="00A40BA5" w:rsidP="00A40BA5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Who participates 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sprint review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7915AB38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Only the development team</w:t>
      </w:r>
    </w:p>
    <w:p w14:paraId="4F568AE3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Development team, Scrum Master, Product Owner, and stakeholders</w:t>
      </w:r>
    </w:p>
    <w:p w14:paraId="461B16EF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Only the Product Owner</w:t>
      </w:r>
    </w:p>
    <w:p w14:paraId="184B9AF4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Only external stakeholders</w:t>
      </w:r>
    </w:p>
    <w:p w14:paraId="27844B19" w14:textId="77777777" w:rsidR="00A40BA5" w:rsidRPr="00117A89" w:rsidRDefault="00A40BA5" w:rsidP="00A40BA5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941CA5D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Six Sigma Methodologies</w:t>
      </w:r>
    </w:p>
    <w:p w14:paraId="0BFD01D1" w14:textId="77777777" w:rsidR="00A40BA5" w:rsidRPr="00117A89" w:rsidRDefault="00A40BA5" w:rsidP="00A40BA5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 methodologies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focused on:</w:t>
      </w:r>
    </w:p>
    <w:p w14:paraId="043B72F7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Speeding up project timelines</w:t>
      </w:r>
    </w:p>
    <w:p w14:paraId="77B61E81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Improving quality by reducing defects</w:t>
      </w:r>
    </w:p>
    <w:p w14:paraId="20BD4495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Increasing team communication</w:t>
      </w:r>
    </w:p>
    <w:p w14:paraId="17FCDC6D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Enhancing customer satisfaction through frequent releases</w:t>
      </w:r>
    </w:p>
    <w:p w14:paraId="5AA10256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DE374AE" w14:textId="77777777" w:rsidR="00A40BA5" w:rsidRPr="00117A89" w:rsidRDefault="00A40BA5" w:rsidP="00A40BA5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two main methodologies within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are:</w:t>
      </w:r>
    </w:p>
    <w:p w14:paraId="4A003670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DMAIC and DMADV</w:t>
      </w:r>
    </w:p>
    <w:p w14:paraId="053550DD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Agile and Waterfall</w:t>
      </w:r>
    </w:p>
    <w:p w14:paraId="696BF085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RUP and Scrum</w:t>
      </w:r>
    </w:p>
    <w:p w14:paraId="6CF70E08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Kanban and Lean</w:t>
      </w:r>
    </w:p>
    <w:p w14:paraId="5CE24270" w14:textId="77777777" w:rsidR="00A40BA5" w:rsidRPr="00117A89" w:rsidRDefault="00A40BA5" w:rsidP="00A40BA5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6F1BB45A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Rational Unified Process (RUP) Framework</w:t>
      </w:r>
    </w:p>
    <w:p w14:paraId="14E2CF98" w14:textId="77777777" w:rsidR="00A40BA5" w:rsidRPr="00117A89" w:rsidRDefault="00A40BA5" w:rsidP="00A40BA5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Rational Unified Process (RUP)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framework is best described as:</w:t>
      </w:r>
    </w:p>
    <w:p w14:paraId="5C42A719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linear, sequential approach to software development</w:t>
      </w:r>
    </w:p>
    <w:p w14:paraId="041162B8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An iterative software development process framework</w:t>
      </w:r>
    </w:p>
    <w:p w14:paraId="2A04F141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rigid, fixed methodology</w:t>
      </w:r>
    </w:p>
    <w:p w14:paraId="1AA81E3C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non-structured, ad-hoc approach</w:t>
      </w:r>
    </w:p>
    <w:p w14:paraId="3E9CB28C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C7A7B08" w14:textId="77777777" w:rsidR="00A40BA5" w:rsidRPr="00117A89" w:rsidRDefault="00A40BA5" w:rsidP="00A40BA5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RUP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divides the development process into how many phases?</w:t>
      </w:r>
    </w:p>
    <w:p w14:paraId="21CE910A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Three</w:t>
      </w:r>
    </w:p>
    <w:p w14:paraId="0C9EE9C7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Four</w:t>
      </w:r>
    </w:p>
    <w:p w14:paraId="477B3329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Five</w:t>
      </w:r>
    </w:p>
    <w:p w14:paraId="5C668AC1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Six</w:t>
      </w:r>
    </w:p>
    <w:p w14:paraId="64E5E64D" w14:textId="77777777" w:rsidR="00A40BA5" w:rsidRPr="00117A89" w:rsidRDefault="00A40BA5" w:rsidP="00A40BA5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2C11028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Stakeholder Register</w:t>
      </w:r>
    </w:p>
    <w:p w14:paraId="2395B5DC" w14:textId="77777777" w:rsidR="00A40BA5" w:rsidRPr="00117A89" w:rsidRDefault="00A40BA5" w:rsidP="00A40BA5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information about:</w:t>
      </w:r>
    </w:p>
    <w:p w14:paraId="416E7EE8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Project costs and budget</w:t>
      </w:r>
    </w:p>
    <w:p w14:paraId="470756C8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Identified stakeholders, their interests, and their impact on the project</w:t>
      </w:r>
    </w:p>
    <w:p w14:paraId="7F9921F3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Technical specifications and requirements</w:t>
      </w:r>
    </w:p>
    <w:p w14:paraId="30B86BAD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Project timeline and milestones</w:t>
      </w:r>
    </w:p>
    <w:p w14:paraId="2E07A431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632A531" w14:textId="77777777" w:rsidR="00A40BA5" w:rsidRPr="00117A89" w:rsidRDefault="00A40BA5" w:rsidP="00A40BA5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typically created during which project management process group?</w:t>
      </w:r>
    </w:p>
    <w:p w14:paraId="0FF84E40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Initiating</w:t>
      </w:r>
    </w:p>
    <w:p w14:paraId="43DEB40F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Planning</w:t>
      </w:r>
    </w:p>
    <w:p w14:paraId="51AE6FE0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Executing</w:t>
      </w:r>
    </w:p>
    <w:p w14:paraId="2C06C8B5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Closing</w:t>
      </w:r>
    </w:p>
    <w:p w14:paraId="1B4E838D" w14:textId="77777777" w:rsidR="00A40BA5" w:rsidRPr="00117A89" w:rsidRDefault="00A40BA5" w:rsidP="00A40BA5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2E1969C0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1FFAC710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Agile Methods</w:t>
      </w:r>
    </w:p>
    <w:p w14:paraId="72B38242" w14:textId="77777777" w:rsidR="00A40BA5" w:rsidRPr="00117A89" w:rsidRDefault="00A40BA5" w:rsidP="00A40BA5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 on delivering __________ increments of the product.</w:t>
      </w:r>
    </w:p>
    <w:p w14:paraId="6B9908D2" w14:textId="77777777" w:rsidR="00A40BA5" w:rsidRPr="00117A89" w:rsidRDefault="00A40BA5" w:rsidP="00A40BA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small</w:t>
      </w:r>
    </w:p>
    <w:p w14:paraId="68F4613D" w14:textId="77777777" w:rsidR="00A40BA5" w:rsidRPr="00117A89" w:rsidRDefault="00A40BA5" w:rsidP="00A40BA5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Agile methods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teams conduct regular __________ to reflect on how to improve.</w:t>
      </w:r>
    </w:p>
    <w:p w14:paraId="0243523B" w14:textId="77777777" w:rsidR="00A40BA5" w:rsidRPr="00117A89" w:rsidRDefault="00A40BA5" w:rsidP="00A40BA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retrospectives</w:t>
      </w:r>
    </w:p>
    <w:p w14:paraId="6BB65894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Artifact</w:t>
      </w:r>
    </w:p>
    <w:p w14:paraId="4D7119FB" w14:textId="77777777" w:rsidR="00A40BA5" w:rsidRPr="00117A89" w:rsidRDefault="00A40BA5" w:rsidP="00A40BA5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artifact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any tangible by-product produced during the __________ process.</w:t>
      </w:r>
    </w:p>
    <w:p w14:paraId="06FE9877" w14:textId="77777777" w:rsidR="00A40BA5" w:rsidRPr="00117A89" w:rsidRDefault="00A40BA5" w:rsidP="00A40BA5">
      <w:pPr>
        <w:numPr>
          <w:ilvl w:val="1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development</w:t>
      </w:r>
    </w:p>
    <w:p w14:paraId="702BBE61" w14:textId="77777777" w:rsidR="00A40BA5" w:rsidRPr="00117A89" w:rsidRDefault="00A40BA5" w:rsidP="00A40BA5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In Scrum, an example of an artifact is the __________ backlog.</w:t>
      </w:r>
    </w:p>
    <w:p w14:paraId="5933956F" w14:textId="77777777" w:rsidR="00A40BA5" w:rsidRPr="00117A89" w:rsidRDefault="00A40BA5" w:rsidP="00A40BA5">
      <w:pPr>
        <w:numPr>
          <w:ilvl w:val="1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product</w:t>
      </w:r>
    </w:p>
    <w:p w14:paraId="2AF8A974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Methodology</w:t>
      </w:r>
    </w:p>
    <w:p w14:paraId="208990B9" w14:textId="77777777" w:rsidR="00A40BA5" w:rsidRPr="00117A89" w:rsidRDefault="00A40BA5" w:rsidP="00A40BA5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methodology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system of practices, techniques, procedures, and __________ used in a discipline.</w:t>
      </w:r>
    </w:p>
    <w:p w14:paraId="5881CAEB" w14:textId="77777777" w:rsidR="00A40BA5" w:rsidRPr="00117A89" w:rsidRDefault="00A40BA5" w:rsidP="00A40BA5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rules</w:t>
      </w:r>
    </w:p>
    <w:p w14:paraId="06527EAE" w14:textId="77777777" w:rsidR="00A40BA5" w:rsidRPr="00117A89" w:rsidRDefault="00A40BA5" w:rsidP="00A40BA5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The Agile __________ emphasizes iterative development and customer collaboration.</w:t>
      </w:r>
    </w:p>
    <w:p w14:paraId="25D27C81" w14:textId="77777777" w:rsidR="00A40BA5" w:rsidRPr="00117A89" w:rsidRDefault="00A40BA5" w:rsidP="00A40BA5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methodology</w:t>
      </w:r>
    </w:p>
    <w:p w14:paraId="16FF298C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Product Backlog</w:t>
      </w:r>
    </w:p>
    <w:p w14:paraId="55E99AAD" w14:textId="77777777" w:rsidR="00A40BA5" w:rsidRPr="00117A89" w:rsidRDefault="00A40BA5" w:rsidP="00A40BA5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prioritized list of features, enhancements, and __________ for a product.</w:t>
      </w:r>
    </w:p>
    <w:p w14:paraId="7DDFCF3D" w14:textId="77777777" w:rsidR="00A40BA5" w:rsidRPr="00117A89" w:rsidRDefault="00A40BA5" w:rsidP="00A40BA5">
      <w:pPr>
        <w:numPr>
          <w:ilvl w:val="1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bug fixes</w:t>
      </w:r>
    </w:p>
    <w:p w14:paraId="0E1E42B0" w14:textId="77777777" w:rsidR="00A40BA5" w:rsidRPr="00117A89" w:rsidRDefault="00A40BA5" w:rsidP="00A40BA5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person primarily responsible for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product backlog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__________.</w:t>
      </w:r>
    </w:p>
    <w:p w14:paraId="39F1003A" w14:textId="77777777" w:rsidR="00A40BA5" w:rsidRPr="00117A89" w:rsidRDefault="00A40BA5" w:rsidP="00A40BA5">
      <w:pPr>
        <w:numPr>
          <w:ilvl w:val="1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Product Owner</w:t>
      </w:r>
    </w:p>
    <w:p w14:paraId="6DA283F0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Management Process Groups</w:t>
      </w:r>
    </w:p>
    <w:p w14:paraId="0EAC8A59" w14:textId="77777777" w:rsidR="00A40BA5" w:rsidRPr="00117A89" w:rsidRDefault="00A40BA5" w:rsidP="00A40BA5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five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management process groups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Initiating, Planning, Executing, Monitoring and Controlling, and __________.</w:t>
      </w:r>
    </w:p>
    <w:p w14:paraId="0C442B10" w14:textId="77777777" w:rsidR="00A40BA5" w:rsidRPr="00117A89" w:rsidRDefault="00A40BA5" w:rsidP="00A40BA5">
      <w:pPr>
        <w:numPr>
          <w:ilvl w:val="1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Closing</w:t>
      </w:r>
    </w:p>
    <w:p w14:paraId="2E34B72A" w14:textId="77777777" w:rsidR="00A40BA5" w:rsidRPr="00117A89" w:rsidRDefault="00A40BA5" w:rsidP="00A40BA5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Monitoring and Controlling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process group aims to track, review, and regulate project __________ and performance.</w:t>
      </w:r>
    </w:p>
    <w:p w14:paraId="3763A27F" w14:textId="77777777" w:rsidR="00A40BA5" w:rsidRPr="00117A89" w:rsidRDefault="00A40BA5" w:rsidP="00A40BA5">
      <w:pPr>
        <w:numPr>
          <w:ilvl w:val="1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progress</w:t>
      </w:r>
    </w:p>
    <w:p w14:paraId="045DAC9F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User Stories</w:t>
      </w:r>
    </w:p>
    <w:p w14:paraId="18B3F202" w14:textId="77777777" w:rsidR="00A40BA5" w:rsidRPr="00117A89" w:rsidRDefault="00A40BA5" w:rsidP="00A40BA5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short, simple descriptions of a feature told from the perspective of the __________ who desires the new capability.</w:t>
      </w:r>
    </w:p>
    <w:p w14:paraId="4A57EA94" w14:textId="77777777" w:rsidR="00A40BA5" w:rsidRPr="00117A89" w:rsidRDefault="00A40BA5" w:rsidP="00A40BA5">
      <w:pPr>
        <w:numPr>
          <w:ilvl w:val="1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user</w:t>
      </w:r>
    </w:p>
    <w:p w14:paraId="29CEFDEB" w14:textId="77777777" w:rsidR="00A40BA5" w:rsidRPr="00117A89" w:rsidRDefault="00A40BA5" w:rsidP="00A40BA5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typical format for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story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is: "As a [type of user], I want [an action] so that [a __________]."</w:t>
      </w:r>
    </w:p>
    <w:p w14:paraId="04EFE529" w14:textId="77777777" w:rsidR="00A40BA5" w:rsidRPr="00117A89" w:rsidRDefault="00A40BA5" w:rsidP="00A40BA5">
      <w:pPr>
        <w:numPr>
          <w:ilvl w:val="1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benefit</w:t>
      </w:r>
    </w:p>
    <w:p w14:paraId="0236FFA2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Sprint Reviews</w:t>
      </w:r>
    </w:p>
    <w:p w14:paraId="12F9A400" w14:textId="77777777" w:rsidR="00A40BA5" w:rsidRPr="00117A89" w:rsidRDefault="00A40BA5" w:rsidP="00A40BA5">
      <w:pPr>
        <w:numPr>
          <w:ilvl w:val="0"/>
          <w:numId w:val="8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Sprint reviews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held at the end of each sprint to inspect the increment and adapt the __________ backlog if needed.</w:t>
      </w:r>
    </w:p>
    <w:p w14:paraId="0E1545AF" w14:textId="77777777" w:rsidR="00A40BA5" w:rsidRPr="00117A89" w:rsidRDefault="00A40BA5" w:rsidP="00A40BA5">
      <w:pPr>
        <w:numPr>
          <w:ilvl w:val="1"/>
          <w:numId w:val="8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product</w:t>
      </w:r>
    </w:p>
    <w:p w14:paraId="611EFF19" w14:textId="77777777" w:rsidR="00A40BA5" w:rsidRPr="00117A89" w:rsidRDefault="00A40BA5" w:rsidP="00A40BA5">
      <w:pPr>
        <w:numPr>
          <w:ilvl w:val="0"/>
          <w:numId w:val="8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main participants 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sprint review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the development team, Scrum Master, Product Owner, and __________.</w:t>
      </w:r>
    </w:p>
    <w:p w14:paraId="7D2D4895" w14:textId="77777777" w:rsidR="00A40BA5" w:rsidRPr="00117A89" w:rsidRDefault="00A40BA5" w:rsidP="00A40BA5">
      <w:pPr>
        <w:numPr>
          <w:ilvl w:val="1"/>
          <w:numId w:val="8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stakeholders</w:t>
      </w:r>
    </w:p>
    <w:p w14:paraId="4D46688D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Six Sigma Methodologies</w:t>
      </w:r>
    </w:p>
    <w:p w14:paraId="2125BCC5" w14:textId="77777777" w:rsidR="00A40BA5" w:rsidRPr="00117A89" w:rsidRDefault="00A40BA5" w:rsidP="00A40BA5">
      <w:pPr>
        <w:numPr>
          <w:ilvl w:val="0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 methodologies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aim to improve the quality of process outputs by identifying and removing causes of __________.</w:t>
      </w:r>
    </w:p>
    <w:p w14:paraId="3FC79959" w14:textId="77777777" w:rsidR="00A40BA5" w:rsidRPr="00117A89" w:rsidRDefault="00A40BA5" w:rsidP="00A40BA5">
      <w:pPr>
        <w:numPr>
          <w:ilvl w:val="1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defects</w:t>
      </w:r>
    </w:p>
    <w:p w14:paraId="6752C59E" w14:textId="77777777" w:rsidR="00A40BA5" w:rsidRPr="00117A89" w:rsidRDefault="00A40BA5" w:rsidP="00A40BA5">
      <w:pPr>
        <w:numPr>
          <w:ilvl w:val="0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two main methodologies within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Six Sigma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DMAIC and __________.</w:t>
      </w:r>
    </w:p>
    <w:p w14:paraId="6D7439E1" w14:textId="77777777" w:rsidR="00A40BA5" w:rsidRPr="00117A89" w:rsidRDefault="00A40BA5" w:rsidP="00A40BA5">
      <w:pPr>
        <w:numPr>
          <w:ilvl w:val="1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DMADV</w:t>
      </w:r>
    </w:p>
    <w:p w14:paraId="1EDD53C4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Rational Unified Process (RUP) Framework</w:t>
      </w:r>
    </w:p>
    <w:p w14:paraId="2BE356C1" w14:textId="77777777" w:rsidR="00A40BA5" w:rsidRPr="00117A89" w:rsidRDefault="00A40BA5" w:rsidP="00A40BA5">
      <w:pPr>
        <w:numPr>
          <w:ilvl w:val="0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RUP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framework divides the development process into four phases: Inception, Elaboration, __________, and Transition.</w:t>
      </w:r>
    </w:p>
    <w:p w14:paraId="4B83E7B4" w14:textId="77777777" w:rsidR="00A40BA5" w:rsidRPr="00117A89" w:rsidRDefault="00A40BA5" w:rsidP="00A40BA5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Construction</w:t>
      </w:r>
    </w:p>
    <w:p w14:paraId="1E5CCA12" w14:textId="77777777" w:rsidR="00A40BA5" w:rsidRPr="00117A89" w:rsidRDefault="00A40BA5" w:rsidP="00A40BA5">
      <w:pPr>
        <w:numPr>
          <w:ilvl w:val="0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RUP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framework is an iterative software development process that emphasizes early risk __________.</w:t>
      </w:r>
    </w:p>
    <w:p w14:paraId="68C0DAAB" w14:textId="77777777" w:rsidR="00A40BA5" w:rsidRPr="00117A89" w:rsidRDefault="00A40BA5" w:rsidP="00A40BA5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mitigation</w:t>
      </w:r>
    </w:p>
    <w:p w14:paraId="4991D2EC" w14:textId="77777777" w:rsidR="00A40BA5" w:rsidRPr="00117A89" w:rsidRDefault="00A40BA5" w:rsidP="00A40B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Stakeholder Register</w:t>
      </w:r>
    </w:p>
    <w:p w14:paraId="7A558AC9" w14:textId="77777777" w:rsidR="00A40BA5" w:rsidRPr="00117A89" w:rsidRDefault="00A40BA5" w:rsidP="00A40BA5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identifies and __________ project stakeholders.</w:t>
      </w:r>
    </w:p>
    <w:p w14:paraId="3EBA462B" w14:textId="77777777" w:rsidR="00A40BA5" w:rsidRPr="00117A89" w:rsidRDefault="00A40BA5" w:rsidP="00A40BA5">
      <w:pPr>
        <w:numPr>
          <w:ilvl w:val="1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analyzes</w:t>
      </w:r>
    </w:p>
    <w:p w14:paraId="0B22B0EC" w14:textId="77777777" w:rsidR="00A40BA5" w:rsidRPr="00117A89" w:rsidRDefault="00A40BA5" w:rsidP="00A40BA5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stakeholder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typically created during the __________ process group.</w:t>
      </w:r>
    </w:p>
    <w:p w14:paraId="4CEA0448" w14:textId="77777777" w:rsidR="00A40BA5" w:rsidRPr="00117A89" w:rsidRDefault="00A40BA5" w:rsidP="00A40BA5">
      <w:pPr>
        <w:numPr>
          <w:ilvl w:val="1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Initiating</w:t>
      </w:r>
    </w:p>
    <w:p w14:paraId="4996369E" w14:textId="4440FF0E" w:rsidR="0075219D" w:rsidRPr="00117A89" w:rsidRDefault="0075219D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69D728B2" w14:textId="259905B4" w:rsidR="00695161" w:rsidRPr="00117A89" w:rsidRDefault="00695161" w:rsidP="006951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1E78A123" w14:textId="137E282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Baseline</w:t>
      </w:r>
    </w:p>
    <w:p w14:paraId="14CA7C75" w14:textId="77777777" w:rsidR="000913F7" w:rsidRPr="00117A89" w:rsidRDefault="000913F7" w:rsidP="000913F7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 approved version of a work product that can only be changed through formal change control procedures.</w:t>
      </w:r>
    </w:p>
    <w:p w14:paraId="37154595" w14:textId="77777777" w:rsidR="000913F7" w:rsidRPr="00117A89" w:rsidRDefault="000913F7" w:rsidP="000913F7">
      <w:pPr>
        <w:numPr>
          <w:ilvl w:val="1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61B3DFE" w14:textId="77777777" w:rsidR="000913F7" w:rsidRPr="00117A89" w:rsidRDefault="000913F7" w:rsidP="000913F7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project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established after the project is completed.</w:t>
      </w:r>
    </w:p>
    <w:p w14:paraId="1E262373" w14:textId="77777777" w:rsidR="000913F7" w:rsidRPr="00117A89" w:rsidRDefault="000913F7" w:rsidP="000913F7">
      <w:pPr>
        <w:numPr>
          <w:ilvl w:val="1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382AB504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Change Control Board (CCB)</w:t>
      </w:r>
    </w:p>
    <w:p w14:paraId="596F23CF" w14:textId="77777777" w:rsidR="000913F7" w:rsidRPr="00117A89" w:rsidRDefault="000913F7" w:rsidP="000913F7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Change Control Board (CCB)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responsible for approving or rejecting changes to the project baselines.</w:t>
      </w:r>
    </w:p>
    <w:p w14:paraId="17BD8F5F" w14:textId="77777777" w:rsidR="000913F7" w:rsidRPr="00117A89" w:rsidRDefault="000913F7" w:rsidP="000913F7">
      <w:pPr>
        <w:numPr>
          <w:ilvl w:val="1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E31FAD0" w14:textId="77777777" w:rsidR="000913F7" w:rsidRPr="00117A89" w:rsidRDefault="000913F7" w:rsidP="000913F7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CCB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can be composed of external stakeholders only.</w:t>
      </w:r>
    </w:p>
    <w:p w14:paraId="3E6FEC75" w14:textId="77777777" w:rsidR="000913F7" w:rsidRPr="00117A89" w:rsidRDefault="000913F7" w:rsidP="000913F7">
      <w:pPr>
        <w:numPr>
          <w:ilvl w:val="1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6CF17BF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Charter</w:t>
      </w:r>
    </w:p>
    <w:p w14:paraId="31CEF306" w14:textId="77777777" w:rsidR="000913F7" w:rsidRPr="00117A89" w:rsidRDefault="000913F7" w:rsidP="000913F7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formally authorizes a project and gives the project manager the authority to apply resources to project activities.</w:t>
      </w:r>
    </w:p>
    <w:p w14:paraId="6B4DF196" w14:textId="77777777" w:rsidR="000913F7" w:rsidRPr="00117A89" w:rsidRDefault="000913F7" w:rsidP="000913F7">
      <w:pPr>
        <w:numPr>
          <w:ilvl w:val="1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83A017A" w14:textId="77777777" w:rsidR="000913F7" w:rsidRPr="00117A89" w:rsidRDefault="000913F7" w:rsidP="000913F7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detailed project schedules and budget information.</w:t>
      </w:r>
    </w:p>
    <w:p w14:paraId="54577412" w14:textId="77777777" w:rsidR="000913F7" w:rsidRPr="00117A89" w:rsidRDefault="000913F7" w:rsidP="000913F7">
      <w:pPr>
        <w:numPr>
          <w:ilvl w:val="1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3A0CACB5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SWOT Analysis</w:t>
      </w:r>
    </w:p>
    <w:p w14:paraId="134A7140" w14:textId="77777777" w:rsidR="000913F7" w:rsidRPr="00117A89" w:rsidRDefault="000913F7" w:rsidP="000913F7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strategic planning tool used to identify strengths, weaknesses, opportunities, and threats related to project planning.</w:t>
      </w:r>
    </w:p>
    <w:p w14:paraId="29E76165" w14:textId="77777777" w:rsidR="000913F7" w:rsidRPr="00117A89" w:rsidRDefault="000913F7" w:rsidP="000913F7">
      <w:pPr>
        <w:numPr>
          <w:ilvl w:val="1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C901B90" w14:textId="77777777" w:rsidR="000913F7" w:rsidRPr="00117A89" w:rsidRDefault="000913F7" w:rsidP="000913F7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only applicable during the project closing phase.</w:t>
      </w:r>
    </w:p>
    <w:p w14:paraId="2F7E1BCF" w14:textId="77777777" w:rsidR="000913F7" w:rsidRPr="00117A89" w:rsidRDefault="000913F7" w:rsidP="000913F7">
      <w:pPr>
        <w:numPr>
          <w:ilvl w:val="1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3FDAC65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05CB4A27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Baseline</w:t>
      </w:r>
    </w:p>
    <w:p w14:paraId="62E87B21" w14:textId="77777777" w:rsidR="000913F7" w:rsidRPr="00117A89" w:rsidRDefault="000913F7" w:rsidP="000913F7">
      <w:pPr>
        <w:numPr>
          <w:ilvl w:val="0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is:</w:t>
      </w:r>
    </w:p>
    <w:p w14:paraId="0BC88D57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rough estimate of project cost</w:t>
      </w:r>
    </w:p>
    <w:p w14:paraId="27E2E8BF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An approved version of the project plan</w:t>
      </w:r>
    </w:p>
    <w:p w14:paraId="4707AC52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set of project goals</w:t>
      </w:r>
    </w:p>
    <w:p w14:paraId="0C6AA3D4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An informal agreement</w:t>
      </w:r>
    </w:p>
    <w:p w14:paraId="721BADEA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2AEBE92A" w14:textId="77777777" w:rsidR="000913F7" w:rsidRPr="00117A89" w:rsidRDefault="000913F7" w:rsidP="000913F7">
      <w:pPr>
        <w:numPr>
          <w:ilvl w:val="0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typically considered a type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management?</w:t>
      </w:r>
    </w:p>
    <w:p w14:paraId="375CAD2D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Scope baseline</w:t>
      </w:r>
    </w:p>
    <w:p w14:paraId="796C64AC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B. Time baseline</w:t>
      </w:r>
    </w:p>
    <w:p w14:paraId="4E5F05B5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Cost baseline</w:t>
      </w:r>
    </w:p>
    <w:p w14:paraId="2E6AC7E6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Performance baseline</w:t>
      </w:r>
    </w:p>
    <w:p w14:paraId="51837F8C" w14:textId="77777777" w:rsidR="000913F7" w:rsidRPr="00117A89" w:rsidRDefault="000913F7" w:rsidP="000913F7">
      <w:pPr>
        <w:numPr>
          <w:ilvl w:val="1"/>
          <w:numId w:val="9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3CC0F227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Change Control Board (CCB)</w:t>
      </w:r>
    </w:p>
    <w:p w14:paraId="5116A945" w14:textId="77777777" w:rsidR="000913F7" w:rsidRPr="00117A89" w:rsidRDefault="000913F7" w:rsidP="000913F7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function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Change Control Board (CCB)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6D689381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Assign project tasks</w:t>
      </w:r>
    </w:p>
    <w:p w14:paraId="5FEFBB17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Approve or reject changes to the project</w:t>
      </w:r>
    </w:p>
    <w:p w14:paraId="0AE94B88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Monitor team performance</w:t>
      </w:r>
    </w:p>
    <w:p w14:paraId="330362A5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Develop project schedules</w:t>
      </w:r>
    </w:p>
    <w:p w14:paraId="23EC1D4C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42CBFC8" w14:textId="77777777" w:rsidR="000913F7" w:rsidRPr="00117A89" w:rsidRDefault="000913F7" w:rsidP="000913F7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Who typically chairs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Change Control Board (CCB)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33C626F6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Project sponsor</w:t>
      </w:r>
    </w:p>
    <w:p w14:paraId="53D173E6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Project manager</w:t>
      </w:r>
    </w:p>
    <w:p w14:paraId="255811CD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Senior executive</w:t>
      </w:r>
    </w:p>
    <w:p w14:paraId="3EAFB7BF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Team leader</w:t>
      </w:r>
    </w:p>
    <w:p w14:paraId="7628DECB" w14:textId="77777777" w:rsidR="000913F7" w:rsidRPr="00117A89" w:rsidRDefault="000913F7" w:rsidP="000913F7">
      <w:pPr>
        <w:numPr>
          <w:ilvl w:val="1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8F80BBB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Charter</w:t>
      </w:r>
    </w:p>
    <w:p w14:paraId="7EE6D3AE" w14:textId="77777777" w:rsidR="000913F7" w:rsidRPr="00117A89" w:rsidRDefault="000913F7" w:rsidP="000913F7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all of the following EXCEPT:</w:t>
      </w:r>
    </w:p>
    <w:p w14:paraId="7853B6BD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Project objectives</w:t>
      </w:r>
    </w:p>
    <w:p w14:paraId="3E966C84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Project budget details</w:t>
      </w:r>
    </w:p>
    <w:p w14:paraId="2BCDE789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Key stakeholders</w:t>
      </w:r>
    </w:p>
    <w:p w14:paraId="1538359C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High-level project description</w:t>
      </w:r>
    </w:p>
    <w:p w14:paraId="286D560C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58AE2EE" w14:textId="77777777" w:rsidR="000913F7" w:rsidRPr="00117A89" w:rsidRDefault="000913F7" w:rsidP="000913F7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statements about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true?</w:t>
      </w:r>
    </w:p>
    <w:p w14:paraId="3C306C66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It is created by the project team.</w:t>
      </w:r>
    </w:p>
    <w:p w14:paraId="28BB57C7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It formally authorizes the existence of the project.</w:t>
      </w:r>
    </w:p>
    <w:p w14:paraId="36233526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It is not necessary for small projects.</w:t>
      </w:r>
    </w:p>
    <w:p w14:paraId="7FBAD40F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It contains the detailed project plan.</w:t>
      </w:r>
    </w:p>
    <w:p w14:paraId="3D663ACF" w14:textId="77777777" w:rsidR="000913F7" w:rsidRPr="00117A89" w:rsidRDefault="000913F7" w:rsidP="000913F7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5EAFEAE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SWOT Analysis</w:t>
      </w:r>
    </w:p>
    <w:p w14:paraId="733906C4" w14:textId="77777777" w:rsidR="000913F7" w:rsidRPr="00117A89" w:rsidRDefault="000913F7" w:rsidP="000913F7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what does the "S" stand for?</w:t>
      </w:r>
    </w:p>
    <w:p w14:paraId="6DC577D3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Scope</w:t>
      </w:r>
    </w:p>
    <w:p w14:paraId="4B92C5C6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B. Strategy</w:t>
      </w:r>
    </w:p>
    <w:p w14:paraId="58BA1AF7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Strengths</w:t>
      </w:r>
    </w:p>
    <w:p w14:paraId="76A94DFE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Standards</w:t>
      </w:r>
    </w:p>
    <w:p w14:paraId="5822086D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2CAA20E1" w14:textId="77777777" w:rsidR="000913F7" w:rsidRPr="00117A89" w:rsidRDefault="000913F7" w:rsidP="000913F7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typically used to:</w:t>
      </w:r>
    </w:p>
    <w:p w14:paraId="15BC2511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Develop detailed project schedules</w:t>
      </w:r>
    </w:p>
    <w:p w14:paraId="6DE6C208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Identify internal and external factors that could impact the project</w:t>
      </w:r>
    </w:p>
    <w:p w14:paraId="48AEAA56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Create a project budget</w:t>
      </w:r>
    </w:p>
    <w:p w14:paraId="6FC981A0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Define the project scope</w:t>
      </w:r>
    </w:p>
    <w:p w14:paraId="207ED5E8" w14:textId="77777777" w:rsidR="000913F7" w:rsidRPr="00117A89" w:rsidRDefault="000913F7" w:rsidP="000913F7">
      <w:pPr>
        <w:numPr>
          <w:ilvl w:val="1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CE0E5A5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1AD6C5E8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Baseline</w:t>
      </w:r>
    </w:p>
    <w:p w14:paraId="3C731C64" w14:textId="77777777" w:rsidR="000913F7" w:rsidRPr="00117A89" w:rsidRDefault="000913F7" w:rsidP="000913F7">
      <w:pPr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an approved version of a __________ plan that can be changed only through formal change control procedures.</w:t>
      </w:r>
    </w:p>
    <w:p w14:paraId="2714EA44" w14:textId="77777777" w:rsidR="000913F7" w:rsidRPr="00117A89" w:rsidRDefault="000913F7" w:rsidP="000913F7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work</w:t>
      </w:r>
    </w:p>
    <w:p w14:paraId="686C068C" w14:textId="77777777" w:rsidR="000913F7" w:rsidRPr="00117A89" w:rsidRDefault="000913F7" w:rsidP="000913F7">
      <w:pPr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project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baseline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includes scope baseline, schedule baseline, and __________ baseline.</w:t>
      </w:r>
    </w:p>
    <w:p w14:paraId="13440C84" w14:textId="77777777" w:rsidR="000913F7" w:rsidRPr="00117A89" w:rsidRDefault="000913F7" w:rsidP="000913F7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cost</w:t>
      </w:r>
    </w:p>
    <w:p w14:paraId="34A0EDC2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Change Control Board (CCB)</w:t>
      </w:r>
    </w:p>
    <w:p w14:paraId="1CCE0219" w14:textId="77777777" w:rsidR="000913F7" w:rsidRPr="00117A89" w:rsidRDefault="000913F7" w:rsidP="000913F7">
      <w:pPr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Change Control Board (CCB)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responsible for reviewing, evaluating, approving, delaying, or rejecting __________ changes.</w:t>
      </w:r>
    </w:p>
    <w:p w14:paraId="26332BA9" w14:textId="77777777" w:rsidR="000913F7" w:rsidRPr="00117A89" w:rsidRDefault="000913F7" w:rsidP="000913F7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project</w:t>
      </w:r>
    </w:p>
    <w:p w14:paraId="141EBD2D" w14:textId="77777777" w:rsidR="000913F7" w:rsidRPr="00117A89" w:rsidRDefault="000913F7" w:rsidP="000913F7">
      <w:pPr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Members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CCB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include the project manager, key stakeholders, and __________.</w:t>
      </w:r>
    </w:p>
    <w:p w14:paraId="7A4C2576" w14:textId="77777777" w:rsidR="000913F7" w:rsidRPr="00117A89" w:rsidRDefault="000913F7" w:rsidP="000913F7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subject matter experts</w:t>
      </w:r>
    </w:p>
    <w:p w14:paraId="56460FF5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Project Charter</w:t>
      </w:r>
    </w:p>
    <w:p w14:paraId="58DF2004" w14:textId="77777777" w:rsidR="000913F7" w:rsidRPr="00117A89" w:rsidRDefault="000913F7" w:rsidP="000913F7">
      <w:pPr>
        <w:numPr>
          <w:ilvl w:val="0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formally authorizes a project and provides the project manager with the authority to apply __________ to project activities.</w:t>
      </w:r>
    </w:p>
    <w:p w14:paraId="02DC1685" w14:textId="77777777" w:rsidR="000913F7" w:rsidRPr="00117A89" w:rsidRDefault="000913F7" w:rsidP="000913F7">
      <w:pPr>
        <w:numPr>
          <w:ilvl w:val="1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resources</w:t>
      </w:r>
    </w:p>
    <w:p w14:paraId="5058905B" w14:textId="77777777" w:rsidR="000913F7" w:rsidRPr="00117A89" w:rsidRDefault="000913F7" w:rsidP="000913F7">
      <w:pPr>
        <w:numPr>
          <w:ilvl w:val="0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project charter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often includes the project objectives, high-level __________, and key stakeholders.</w:t>
      </w:r>
    </w:p>
    <w:p w14:paraId="70A6DB0F" w14:textId="77777777" w:rsidR="000913F7" w:rsidRPr="00117A89" w:rsidRDefault="000913F7" w:rsidP="000913F7">
      <w:pPr>
        <w:numPr>
          <w:ilvl w:val="1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requirements</w:t>
      </w:r>
    </w:p>
    <w:p w14:paraId="4C2EC3C9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SWOT Analysis</w:t>
      </w:r>
    </w:p>
    <w:p w14:paraId="3919E118" w14:textId="77777777" w:rsidR="000913F7" w:rsidRPr="00117A89" w:rsidRDefault="000913F7" w:rsidP="000913F7">
      <w:pPr>
        <w:numPr>
          <w:ilvl w:val="0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tool used to identify strengths, weaknesses, opportunities, and __________.</w:t>
      </w:r>
    </w:p>
    <w:p w14:paraId="30DD1EDA" w14:textId="77777777" w:rsidR="000913F7" w:rsidRPr="00117A89" w:rsidRDefault="000913F7" w:rsidP="000913F7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threats</w:t>
      </w:r>
    </w:p>
    <w:p w14:paraId="2DF54F76" w14:textId="77777777" w:rsidR="000913F7" w:rsidRPr="00117A89" w:rsidRDefault="000913F7" w:rsidP="000913F7">
      <w:pPr>
        <w:numPr>
          <w:ilvl w:val="0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SWOT analysis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strengths and weaknesses are considered __________ factors.</w:t>
      </w:r>
    </w:p>
    <w:p w14:paraId="36F63989" w14:textId="77777777" w:rsidR="000913F7" w:rsidRPr="00117A89" w:rsidRDefault="000913F7" w:rsidP="000913F7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internal</w:t>
      </w:r>
    </w:p>
    <w:p w14:paraId="0C85A61D" w14:textId="47E1C963" w:rsidR="000913F7" w:rsidRPr="00117A89" w:rsidRDefault="000913F7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0F08B7DE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5C8278BE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Joint Application Design (JAD)</w:t>
      </w:r>
    </w:p>
    <w:p w14:paraId="145EFA9A" w14:textId="77777777" w:rsidR="000913F7" w:rsidRPr="00117A89" w:rsidRDefault="000913F7" w:rsidP="000913F7">
      <w:pPr>
        <w:numPr>
          <w:ilvl w:val="0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Joint Application Design (JAD)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process used to collect business requirements while developing new information systems.</w:t>
      </w:r>
    </w:p>
    <w:p w14:paraId="1AC096CD" w14:textId="77777777" w:rsidR="000913F7" w:rsidRPr="00117A89" w:rsidRDefault="000913F7" w:rsidP="000913F7">
      <w:pPr>
        <w:numPr>
          <w:ilvl w:val="1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6965FA6E" w14:textId="77777777" w:rsidR="000913F7" w:rsidRPr="00117A89" w:rsidRDefault="000913F7" w:rsidP="000913F7">
      <w:pPr>
        <w:numPr>
          <w:ilvl w:val="0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JAD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sessions typically exclude end-users and focus only on IT staff.</w:t>
      </w:r>
    </w:p>
    <w:p w14:paraId="08454480" w14:textId="77777777" w:rsidR="000913F7" w:rsidRPr="00117A89" w:rsidRDefault="000913F7" w:rsidP="000913F7">
      <w:pPr>
        <w:numPr>
          <w:ilvl w:val="1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461A39C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Requirements Traceability Matrix (RTM)</w:t>
      </w:r>
    </w:p>
    <w:p w14:paraId="10CE91F5" w14:textId="77777777" w:rsidR="000913F7" w:rsidRPr="00117A89" w:rsidRDefault="000913F7" w:rsidP="000913F7">
      <w:pPr>
        <w:numPr>
          <w:ilvl w:val="0"/>
          <w:numId w:val="10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requirements traceability matrix (RTM)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used to track the relationship between requirements and the work products developed to implement and verify those requirements.</w:t>
      </w:r>
    </w:p>
    <w:p w14:paraId="5FC22843" w14:textId="77777777" w:rsidR="000913F7" w:rsidRPr="00117A89" w:rsidRDefault="000913F7" w:rsidP="000913F7">
      <w:pPr>
        <w:numPr>
          <w:ilvl w:val="1"/>
          <w:numId w:val="10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68F7E63" w14:textId="77777777" w:rsidR="000913F7" w:rsidRPr="00117A89" w:rsidRDefault="000913F7" w:rsidP="000913F7">
      <w:pPr>
        <w:numPr>
          <w:ilvl w:val="0"/>
          <w:numId w:val="10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RTM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only used during the project planning phase.</w:t>
      </w:r>
    </w:p>
    <w:p w14:paraId="39F072F5" w14:textId="77777777" w:rsidR="000913F7" w:rsidRPr="00117A89" w:rsidRDefault="000913F7" w:rsidP="000913F7">
      <w:pPr>
        <w:numPr>
          <w:ilvl w:val="1"/>
          <w:numId w:val="10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5876F66C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Scope Creep</w:t>
      </w:r>
    </w:p>
    <w:p w14:paraId="66D869C5" w14:textId="77777777" w:rsidR="000913F7" w:rsidRPr="00117A89" w:rsidRDefault="000913F7" w:rsidP="000913F7">
      <w:pPr>
        <w:numPr>
          <w:ilvl w:val="0"/>
          <w:numId w:val="10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refers to uncontrolled changes or continuous growth in a project's scope.</w:t>
      </w:r>
    </w:p>
    <w:p w14:paraId="175E90EC" w14:textId="77777777" w:rsidR="000913F7" w:rsidRPr="00117A89" w:rsidRDefault="000913F7" w:rsidP="000913F7">
      <w:pPr>
        <w:numPr>
          <w:ilvl w:val="1"/>
          <w:numId w:val="10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1EA65DC" w14:textId="77777777" w:rsidR="000913F7" w:rsidRPr="00117A89" w:rsidRDefault="000913F7" w:rsidP="000913F7">
      <w:pPr>
        <w:numPr>
          <w:ilvl w:val="0"/>
          <w:numId w:val="10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generally seen as a positive indicator of a project’s flexibility and adaptability.</w:t>
      </w:r>
    </w:p>
    <w:p w14:paraId="38525E46" w14:textId="77777777" w:rsidR="000913F7" w:rsidRPr="00117A89" w:rsidRDefault="000913F7" w:rsidP="000913F7">
      <w:pPr>
        <w:numPr>
          <w:ilvl w:val="1"/>
          <w:numId w:val="10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AF7637E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Breakdown Structure (WBS)</w:t>
      </w:r>
    </w:p>
    <w:p w14:paraId="0FB0BE3B" w14:textId="77777777" w:rsidR="000913F7" w:rsidRPr="00117A89" w:rsidRDefault="000913F7" w:rsidP="000913F7">
      <w:pPr>
        <w:numPr>
          <w:ilvl w:val="0"/>
          <w:numId w:val="10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breakdown structure (WBS)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hierarchical decomposition of the total scope of work to accomplish project objectives.</w:t>
      </w:r>
    </w:p>
    <w:p w14:paraId="0A7E8EAA" w14:textId="77777777" w:rsidR="000913F7" w:rsidRPr="00117A89" w:rsidRDefault="000913F7" w:rsidP="000913F7">
      <w:pPr>
        <w:numPr>
          <w:ilvl w:val="1"/>
          <w:numId w:val="10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433D032" w14:textId="77777777" w:rsidR="000913F7" w:rsidRPr="00117A89" w:rsidRDefault="000913F7" w:rsidP="000913F7">
      <w:pPr>
        <w:numPr>
          <w:ilvl w:val="0"/>
          <w:numId w:val="10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WBS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used to assign project roles and responsibilities.</w:t>
      </w:r>
    </w:p>
    <w:p w14:paraId="42C6F018" w14:textId="77777777" w:rsidR="000913F7" w:rsidRPr="00117A89" w:rsidRDefault="000913F7" w:rsidP="000913F7">
      <w:pPr>
        <w:numPr>
          <w:ilvl w:val="1"/>
          <w:numId w:val="10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4F5B211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Package</w:t>
      </w:r>
    </w:p>
    <w:p w14:paraId="40BD1EDA" w14:textId="77777777" w:rsidR="000913F7" w:rsidRPr="00117A89" w:rsidRDefault="000913F7" w:rsidP="000913F7">
      <w:pPr>
        <w:numPr>
          <w:ilvl w:val="0"/>
          <w:numId w:val="10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smallest unit of work defined in a project’s WBS.</w:t>
      </w:r>
    </w:p>
    <w:p w14:paraId="32556185" w14:textId="77777777" w:rsidR="000913F7" w:rsidRPr="00117A89" w:rsidRDefault="000913F7" w:rsidP="000913F7">
      <w:pPr>
        <w:numPr>
          <w:ilvl w:val="1"/>
          <w:numId w:val="10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108AFA5E" w14:textId="77777777" w:rsidR="000913F7" w:rsidRPr="00117A89" w:rsidRDefault="000913F7" w:rsidP="000913F7">
      <w:pPr>
        <w:numPr>
          <w:ilvl w:val="0"/>
          <w:numId w:val="10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cannot be decomposed further into smaller tasks.</w:t>
      </w:r>
    </w:p>
    <w:p w14:paraId="3EB3B3D4" w14:textId="77777777" w:rsidR="000913F7" w:rsidRPr="00117A89" w:rsidRDefault="000913F7" w:rsidP="000913F7">
      <w:pPr>
        <w:numPr>
          <w:ilvl w:val="0"/>
          <w:numId w:val="10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F069107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09F67830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Joint Application Design (JAD)</w:t>
      </w:r>
    </w:p>
    <w:p w14:paraId="4F6D7738" w14:textId="77777777" w:rsidR="000913F7" w:rsidRPr="00117A89" w:rsidRDefault="000913F7" w:rsidP="000913F7">
      <w:pPr>
        <w:numPr>
          <w:ilvl w:val="0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purpose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Joint Application Design (JAD)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35837882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Develop project schedules</w:t>
      </w:r>
    </w:p>
    <w:p w14:paraId="0FB2F2EA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Collect business requirements</w:t>
      </w:r>
    </w:p>
    <w:p w14:paraId="5F1DACC2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C. Monitor team performance</w:t>
      </w:r>
    </w:p>
    <w:p w14:paraId="10797FB2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Allocate project budgets</w:t>
      </w:r>
    </w:p>
    <w:p w14:paraId="202494C0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66B4F5C" w14:textId="77777777" w:rsidR="000913F7" w:rsidRPr="00117A89" w:rsidRDefault="000913F7" w:rsidP="000913F7">
      <w:pPr>
        <w:numPr>
          <w:ilvl w:val="0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JAD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sessions typically involve:</w:t>
      </w:r>
    </w:p>
    <w:p w14:paraId="4DD04C72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Only the project manager</w:t>
      </w:r>
    </w:p>
    <w:p w14:paraId="4B118AF4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Key stakeholders, end-users, and IT staff</w:t>
      </w:r>
    </w:p>
    <w:p w14:paraId="7B0C8ECD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External auditors</w:t>
      </w:r>
    </w:p>
    <w:p w14:paraId="2BCF3859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Marketing team</w:t>
      </w:r>
    </w:p>
    <w:p w14:paraId="47B17B22" w14:textId="77777777" w:rsidR="000913F7" w:rsidRPr="00117A89" w:rsidRDefault="000913F7" w:rsidP="000913F7">
      <w:pPr>
        <w:numPr>
          <w:ilvl w:val="1"/>
          <w:numId w:val="10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ECDA828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Requirements Traceability Matrix (RTM)</w:t>
      </w:r>
    </w:p>
    <w:p w14:paraId="32B8FA72" w14:textId="77777777" w:rsidR="000913F7" w:rsidRPr="00117A89" w:rsidRDefault="000913F7" w:rsidP="000913F7">
      <w:pPr>
        <w:numPr>
          <w:ilvl w:val="0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RTM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helps in ensuring that all project requirements:</w:t>
      </w:r>
    </w:p>
    <w:p w14:paraId="7D6CC140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Are documented and approved by the project sponsor</w:t>
      </w:r>
    </w:p>
    <w:p w14:paraId="503EAC49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Are linked to their origins and tracked throughout the project lifecycle</w:t>
      </w:r>
    </w:p>
    <w:p w14:paraId="0F6445EA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Are included in the project budget</w:t>
      </w:r>
    </w:p>
    <w:p w14:paraId="14DAC9DF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Are completed within the project timeline</w:t>
      </w:r>
    </w:p>
    <w:p w14:paraId="287F3BC4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4249A2E" w14:textId="77777777" w:rsidR="000913F7" w:rsidRPr="00117A89" w:rsidRDefault="000913F7" w:rsidP="000913F7">
      <w:pPr>
        <w:numPr>
          <w:ilvl w:val="0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typical benefit of using an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RTM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7B3BB797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Helps manage changes to project scope</w:t>
      </w:r>
    </w:p>
    <w:p w14:paraId="3CFF16BD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Ensures all requirements are addressed</w:t>
      </w:r>
    </w:p>
    <w:p w14:paraId="2118264E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Tracks the status of project deliverables</w:t>
      </w:r>
    </w:p>
    <w:p w14:paraId="3682496A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Simplifies the project budgeting process</w:t>
      </w:r>
    </w:p>
    <w:p w14:paraId="3F47417F" w14:textId="77777777" w:rsidR="000913F7" w:rsidRPr="00117A89" w:rsidRDefault="000913F7" w:rsidP="000913F7">
      <w:pPr>
        <w:numPr>
          <w:ilvl w:val="1"/>
          <w:numId w:val="10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2BA884BF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Scope Creep</w:t>
      </w:r>
    </w:p>
    <w:p w14:paraId="7AF96488" w14:textId="77777777" w:rsidR="000913F7" w:rsidRPr="00117A89" w:rsidRDefault="000913F7" w:rsidP="000913F7">
      <w:pPr>
        <w:numPr>
          <w:ilvl w:val="0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can be managed by:</w:t>
      </w:r>
    </w:p>
    <w:p w14:paraId="4C92AABE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Allowing all changes without formal approval</w:t>
      </w:r>
    </w:p>
    <w:p w14:paraId="31AD2619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Implementing a robust change control process</w:t>
      </w:r>
    </w:p>
    <w:p w14:paraId="5A9B5636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Ignoring minor changes in scope</w:t>
      </w:r>
    </w:p>
    <w:p w14:paraId="14473A40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Delaying the project timeline</w:t>
      </w:r>
    </w:p>
    <w:p w14:paraId="0B925A8E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8A8C0FF" w14:textId="77777777" w:rsidR="000913F7" w:rsidRPr="00117A89" w:rsidRDefault="000913F7" w:rsidP="000913F7">
      <w:pPr>
        <w:numPr>
          <w:ilvl w:val="0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One common cause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is:</w:t>
      </w:r>
    </w:p>
    <w:p w14:paraId="4D00AE15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Poor initial project planning</w:t>
      </w:r>
    </w:p>
    <w:p w14:paraId="2E23455B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Clear and concise requirements</w:t>
      </w:r>
    </w:p>
    <w:p w14:paraId="1A2872DA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well-defined project scope</w:t>
      </w:r>
    </w:p>
    <w:p w14:paraId="1CCAD0EA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D. Strict change control procedures</w:t>
      </w:r>
    </w:p>
    <w:p w14:paraId="2BBD71EF" w14:textId="77777777" w:rsidR="000913F7" w:rsidRPr="00117A89" w:rsidRDefault="000913F7" w:rsidP="000913F7">
      <w:pPr>
        <w:numPr>
          <w:ilvl w:val="1"/>
          <w:numId w:val="10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1DC897E5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Breakdown Structure (WBS)</w:t>
      </w:r>
    </w:p>
    <w:p w14:paraId="3377FD44" w14:textId="77777777" w:rsidR="000913F7" w:rsidRPr="00117A89" w:rsidRDefault="000913F7" w:rsidP="000913F7">
      <w:pPr>
        <w:numPr>
          <w:ilvl w:val="0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purpose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WBS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1D3BE1B6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Allocate project resources</w:t>
      </w:r>
    </w:p>
    <w:p w14:paraId="1D4ECBF3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Break down the project scope into manageable sections</w:t>
      </w:r>
    </w:p>
    <w:p w14:paraId="72F2F208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Monitor project risks</w:t>
      </w:r>
    </w:p>
    <w:p w14:paraId="6D3C050E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Define project objectives</w:t>
      </w:r>
    </w:p>
    <w:p w14:paraId="329AD65C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91E4D07" w14:textId="77777777" w:rsidR="000913F7" w:rsidRPr="00117A89" w:rsidRDefault="000913F7" w:rsidP="000913F7">
      <w:pPr>
        <w:numPr>
          <w:ilvl w:val="0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characteristic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WBS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1A7DFBEF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Hierarchical structure</w:t>
      </w:r>
    </w:p>
    <w:p w14:paraId="6E36B2FF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Defines deliverables</w:t>
      </w:r>
    </w:p>
    <w:p w14:paraId="437DE329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Outlines project timelines</w:t>
      </w:r>
    </w:p>
    <w:p w14:paraId="4F8085C5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Facilitates project management</w:t>
      </w:r>
    </w:p>
    <w:p w14:paraId="1098A34C" w14:textId="77777777" w:rsidR="000913F7" w:rsidRPr="00117A89" w:rsidRDefault="000913F7" w:rsidP="000913F7">
      <w:pPr>
        <w:numPr>
          <w:ilvl w:val="1"/>
          <w:numId w:val="10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4ABD4E16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Package</w:t>
      </w:r>
    </w:p>
    <w:p w14:paraId="5B6973AA" w14:textId="77777777" w:rsidR="000913F7" w:rsidRPr="00117A89" w:rsidRDefault="000913F7" w:rsidP="000913F7">
      <w:pPr>
        <w:numPr>
          <w:ilvl w:val="0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best described as:</w:t>
      </w:r>
    </w:p>
    <w:p w14:paraId="77871A25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summary of the project goals</w:t>
      </w:r>
    </w:p>
    <w:p w14:paraId="1502F208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The smallest unit of work in a WBS</w:t>
      </w:r>
    </w:p>
    <w:p w14:paraId="2D0BE8A9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high-level project milestone</w:t>
      </w:r>
    </w:p>
    <w:p w14:paraId="3CE9675F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project’s financial plan</w:t>
      </w:r>
    </w:p>
    <w:p w14:paraId="612F8864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7905F35" w14:textId="77777777" w:rsidR="000913F7" w:rsidRPr="00117A89" w:rsidRDefault="000913F7" w:rsidP="000913F7">
      <w:pPr>
        <w:numPr>
          <w:ilvl w:val="0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true about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78A17042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They include project timelines and budgets</w:t>
      </w:r>
    </w:p>
    <w:p w14:paraId="645C857E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They cannot be further decomposed</w:t>
      </w:r>
    </w:p>
    <w:p w14:paraId="4C7A13CE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They are used to assign tasks to team members</w:t>
      </w:r>
    </w:p>
    <w:p w14:paraId="0256A84C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They define the project scope</w:t>
      </w:r>
    </w:p>
    <w:p w14:paraId="518312A5" w14:textId="77777777" w:rsidR="000913F7" w:rsidRPr="00117A89" w:rsidRDefault="000913F7" w:rsidP="000913F7">
      <w:pPr>
        <w:numPr>
          <w:ilvl w:val="1"/>
          <w:numId w:val="1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2C6F3623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417CA04D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Joint Application Design (JAD)</w:t>
      </w:r>
    </w:p>
    <w:p w14:paraId="651E7DAA" w14:textId="77777777" w:rsidR="000913F7" w:rsidRPr="00117A89" w:rsidRDefault="000913F7" w:rsidP="000913F7">
      <w:pPr>
        <w:numPr>
          <w:ilvl w:val="0"/>
          <w:numId w:val="1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Joint Application Design (JAD)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process used to collect __________ requirements while developing new information systems.</w:t>
      </w:r>
    </w:p>
    <w:p w14:paraId="5DC7DED6" w14:textId="77777777" w:rsidR="000913F7" w:rsidRPr="00117A89" w:rsidRDefault="000913F7" w:rsidP="000913F7">
      <w:pPr>
        <w:numPr>
          <w:ilvl w:val="1"/>
          <w:numId w:val="1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business</w:t>
      </w:r>
    </w:p>
    <w:p w14:paraId="57BCB027" w14:textId="77777777" w:rsidR="000913F7" w:rsidRPr="00117A89" w:rsidRDefault="000913F7" w:rsidP="000913F7">
      <w:pPr>
        <w:numPr>
          <w:ilvl w:val="0"/>
          <w:numId w:val="1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JAD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sessions involve key stakeholders, end-users, and __________ staff.</w:t>
      </w:r>
    </w:p>
    <w:p w14:paraId="7CBE9E08" w14:textId="77777777" w:rsidR="000913F7" w:rsidRPr="00117A89" w:rsidRDefault="000913F7" w:rsidP="000913F7">
      <w:pPr>
        <w:numPr>
          <w:ilvl w:val="1"/>
          <w:numId w:val="1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IT</w:t>
      </w:r>
    </w:p>
    <w:p w14:paraId="37C19F41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Requirements Traceability Matrix (RTM)</w:t>
      </w:r>
    </w:p>
    <w:p w14:paraId="1A074E51" w14:textId="77777777" w:rsidR="000913F7" w:rsidRPr="00117A89" w:rsidRDefault="000913F7" w:rsidP="000913F7">
      <w:pPr>
        <w:numPr>
          <w:ilvl w:val="0"/>
          <w:numId w:val="1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requirements traceability matrix (RTM)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used to track the relationship between requirements and the __________ developed to implement and verify those requirements.</w:t>
      </w:r>
    </w:p>
    <w:p w14:paraId="25543AC4" w14:textId="77777777" w:rsidR="000913F7" w:rsidRPr="00117A89" w:rsidRDefault="000913F7" w:rsidP="000913F7">
      <w:pPr>
        <w:numPr>
          <w:ilvl w:val="1"/>
          <w:numId w:val="1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work products</w:t>
      </w:r>
    </w:p>
    <w:p w14:paraId="2B5F33AB" w14:textId="77777777" w:rsidR="000913F7" w:rsidRPr="00117A89" w:rsidRDefault="000913F7" w:rsidP="000913F7">
      <w:pPr>
        <w:numPr>
          <w:ilvl w:val="0"/>
          <w:numId w:val="1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RTM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ensures that all requirements are addressed and __________ throughout the project lifecycle.</w:t>
      </w:r>
    </w:p>
    <w:p w14:paraId="7E4DDF04" w14:textId="77777777" w:rsidR="000913F7" w:rsidRPr="00117A89" w:rsidRDefault="000913F7" w:rsidP="000913F7">
      <w:pPr>
        <w:numPr>
          <w:ilvl w:val="1"/>
          <w:numId w:val="1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tracked</w:t>
      </w:r>
    </w:p>
    <w:p w14:paraId="0C7189A1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Scope Creep</w:t>
      </w:r>
    </w:p>
    <w:p w14:paraId="7AB98BA0" w14:textId="77777777" w:rsidR="000913F7" w:rsidRPr="00117A89" w:rsidRDefault="000913F7" w:rsidP="000913F7">
      <w:pPr>
        <w:numPr>
          <w:ilvl w:val="0"/>
          <w:numId w:val="1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refers to uncontrolled changes or continuous __________ in a project's scope.</w:t>
      </w:r>
    </w:p>
    <w:p w14:paraId="3B2E646C" w14:textId="77777777" w:rsidR="000913F7" w:rsidRPr="00117A89" w:rsidRDefault="000913F7" w:rsidP="000913F7">
      <w:pPr>
        <w:numPr>
          <w:ilvl w:val="1"/>
          <w:numId w:val="1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growth</w:t>
      </w:r>
    </w:p>
    <w:p w14:paraId="7DCF6144" w14:textId="77777777" w:rsidR="000913F7" w:rsidRPr="00117A89" w:rsidRDefault="000913F7" w:rsidP="000913F7">
      <w:pPr>
        <w:numPr>
          <w:ilvl w:val="0"/>
          <w:numId w:val="1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One way to manage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scope creep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by implementing a robust __________ control process.</w:t>
      </w:r>
    </w:p>
    <w:p w14:paraId="17D36C56" w14:textId="77777777" w:rsidR="000913F7" w:rsidRPr="00117A89" w:rsidRDefault="000913F7" w:rsidP="000913F7">
      <w:pPr>
        <w:numPr>
          <w:ilvl w:val="1"/>
          <w:numId w:val="1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change</w:t>
      </w:r>
    </w:p>
    <w:p w14:paraId="24EFD1AC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Breakdown Structure (WBS)</w:t>
      </w:r>
    </w:p>
    <w:p w14:paraId="1F4B7054" w14:textId="77777777" w:rsidR="000913F7" w:rsidRPr="00117A89" w:rsidRDefault="000913F7" w:rsidP="000913F7">
      <w:pPr>
        <w:numPr>
          <w:ilvl w:val="0"/>
          <w:numId w:val="1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breakdown structure (WBS)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hierarchical decomposition of the total scope of work to accomplish project __________.</w:t>
      </w:r>
    </w:p>
    <w:p w14:paraId="2C210CE0" w14:textId="77777777" w:rsidR="000913F7" w:rsidRPr="00117A89" w:rsidRDefault="000913F7" w:rsidP="000913F7">
      <w:pPr>
        <w:numPr>
          <w:ilvl w:val="1"/>
          <w:numId w:val="1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objectives</w:t>
      </w:r>
    </w:p>
    <w:p w14:paraId="0AF7B65C" w14:textId="77777777" w:rsidR="000913F7" w:rsidRPr="00117A89" w:rsidRDefault="000913F7" w:rsidP="000913F7">
      <w:pPr>
        <w:numPr>
          <w:ilvl w:val="0"/>
          <w:numId w:val="1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WBS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helps in breaking down the project scope into manageable __________.</w:t>
      </w:r>
    </w:p>
    <w:p w14:paraId="5C1B97C0" w14:textId="77777777" w:rsidR="000913F7" w:rsidRPr="00117A89" w:rsidRDefault="000913F7" w:rsidP="000913F7">
      <w:pPr>
        <w:numPr>
          <w:ilvl w:val="1"/>
          <w:numId w:val="1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sections</w:t>
      </w:r>
    </w:p>
    <w:p w14:paraId="299980A9" w14:textId="77777777" w:rsidR="000913F7" w:rsidRPr="00117A89" w:rsidRDefault="000913F7" w:rsidP="000913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Work Package</w:t>
      </w:r>
    </w:p>
    <w:p w14:paraId="00E99A0E" w14:textId="77777777" w:rsidR="000913F7" w:rsidRPr="00117A89" w:rsidRDefault="000913F7" w:rsidP="000913F7">
      <w:pPr>
        <w:numPr>
          <w:ilvl w:val="0"/>
          <w:numId w:val="1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smallest unit of work defined in a project’s __________.</w:t>
      </w:r>
    </w:p>
    <w:p w14:paraId="1CC7C994" w14:textId="77777777" w:rsidR="000913F7" w:rsidRPr="00117A89" w:rsidRDefault="000913F7" w:rsidP="000913F7">
      <w:pPr>
        <w:numPr>
          <w:ilvl w:val="1"/>
          <w:numId w:val="1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WBS</w:t>
      </w:r>
    </w:p>
    <w:p w14:paraId="378CF8FA" w14:textId="77777777" w:rsidR="000913F7" w:rsidRPr="00117A89" w:rsidRDefault="000913F7" w:rsidP="000913F7">
      <w:pPr>
        <w:numPr>
          <w:ilvl w:val="0"/>
          <w:numId w:val="1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Work packages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used to assign __________ to team members.</w:t>
      </w:r>
    </w:p>
    <w:p w14:paraId="3638555E" w14:textId="77777777" w:rsidR="000913F7" w:rsidRPr="00117A89" w:rsidRDefault="000913F7" w:rsidP="000913F7">
      <w:pPr>
        <w:numPr>
          <w:ilvl w:val="1"/>
          <w:numId w:val="1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tasks</w:t>
      </w:r>
    </w:p>
    <w:p w14:paraId="2A2FBE68" w14:textId="77777777" w:rsidR="000913F7" w:rsidRPr="00117A89" w:rsidRDefault="000913F7" w:rsidP="000913F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BF7B88D" w14:textId="186DFD8B" w:rsidR="000913F7" w:rsidRPr="00117A89" w:rsidRDefault="000913F7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443DCFBC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12573132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Theory of Constraints (TOC)</w:t>
      </w:r>
    </w:p>
    <w:p w14:paraId="36071319" w14:textId="77777777" w:rsidR="00C976E3" w:rsidRPr="00117A89" w:rsidRDefault="00C976E3" w:rsidP="00C976E3">
      <w:pPr>
        <w:numPr>
          <w:ilvl w:val="0"/>
          <w:numId w:val="1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Theory of Constraints (TOC)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focuses on identifying and managing the most critical constraint that limits the system's performance.</w:t>
      </w:r>
    </w:p>
    <w:p w14:paraId="487467F2" w14:textId="77777777" w:rsidR="00C976E3" w:rsidRPr="00117A89" w:rsidRDefault="00C976E3" w:rsidP="00C976E3">
      <w:pPr>
        <w:numPr>
          <w:ilvl w:val="1"/>
          <w:numId w:val="1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4C47BCB" w14:textId="77777777" w:rsidR="00C976E3" w:rsidRPr="00117A89" w:rsidRDefault="00C976E3" w:rsidP="00C976E3">
      <w:pPr>
        <w:numPr>
          <w:ilvl w:val="0"/>
          <w:numId w:val="1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According to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TOC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improving any part of the system will always lead to overall system improvement.</w:t>
      </w:r>
    </w:p>
    <w:p w14:paraId="70CDDC28" w14:textId="77777777" w:rsidR="00C976E3" w:rsidRPr="00117A89" w:rsidRDefault="00C976E3" w:rsidP="00C976E3">
      <w:pPr>
        <w:numPr>
          <w:ilvl w:val="1"/>
          <w:numId w:val="1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483DA54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Precedence Diagramming Method (PDM)</w:t>
      </w:r>
    </w:p>
    <w:p w14:paraId="715B7C4A" w14:textId="77777777" w:rsidR="00C976E3" w:rsidRPr="00117A89" w:rsidRDefault="00C976E3" w:rsidP="00C976E3">
      <w:pPr>
        <w:numPr>
          <w:ilvl w:val="0"/>
          <w:numId w:val="1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precedence diagramming method (PDM)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used to construct a project schedule network diagram.</w:t>
      </w:r>
    </w:p>
    <w:p w14:paraId="5DBC106D" w14:textId="77777777" w:rsidR="00C976E3" w:rsidRPr="00117A89" w:rsidRDefault="00C976E3" w:rsidP="00C976E3">
      <w:pPr>
        <w:numPr>
          <w:ilvl w:val="1"/>
          <w:numId w:val="1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12CF14DF" w14:textId="77777777" w:rsidR="00C976E3" w:rsidRPr="00117A89" w:rsidRDefault="00C976E3" w:rsidP="00C976E3">
      <w:pPr>
        <w:numPr>
          <w:ilvl w:val="0"/>
          <w:numId w:val="1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PDM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exclusively uses start-to-start relationships between activities.</w:t>
      </w:r>
    </w:p>
    <w:p w14:paraId="2D605860" w14:textId="77777777" w:rsidR="00C976E3" w:rsidRPr="00117A89" w:rsidRDefault="00C976E3" w:rsidP="00C976E3">
      <w:pPr>
        <w:numPr>
          <w:ilvl w:val="1"/>
          <w:numId w:val="1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42B188A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Parkinson’s Law</w:t>
      </w:r>
    </w:p>
    <w:p w14:paraId="645952C7" w14:textId="77777777" w:rsidR="00C976E3" w:rsidRPr="00117A89" w:rsidRDefault="00C976E3" w:rsidP="00C976E3">
      <w:pPr>
        <w:numPr>
          <w:ilvl w:val="0"/>
          <w:numId w:val="1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states that work expands to fill the time available for its completion.</w:t>
      </w:r>
    </w:p>
    <w:p w14:paraId="51C984AB" w14:textId="77777777" w:rsidR="00C976E3" w:rsidRPr="00117A89" w:rsidRDefault="00C976E3" w:rsidP="00C976E3">
      <w:pPr>
        <w:numPr>
          <w:ilvl w:val="1"/>
          <w:numId w:val="1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AF36EEF" w14:textId="77777777" w:rsidR="00C976E3" w:rsidRPr="00117A89" w:rsidRDefault="00C976E3" w:rsidP="00C976E3">
      <w:pPr>
        <w:numPr>
          <w:ilvl w:val="0"/>
          <w:numId w:val="1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suggests that the more resources you add to a project, the faster it will be completed.</w:t>
      </w:r>
    </w:p>
    <w:p w14:paraId="27F3A65C" w14:textId="77777777" w:rsidR="00C976E3" w:rsidRPr="00117A89" w:rsidRDefault="00C976E3" w:rsidP="00C976E3">
      <w:pPr>
        <w:numPr>
          <w:ilvl w:val="1"/>
          <w:numId w:val="1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4941E19A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Murphy’s Law</w:t>
      </w:r>
    </w:p>
    <w:p w14:paraId="7F78A40A" w14:textId="77777777" w:rsidR="00C976E3" w:rsidRPr="00117A89" w:rsidRDefault="00C976E3" w:rsidP="00C976E3">
      <w:pPr>
        <w:numPr>
          <w:ilvl w:val="0"/>
          <w:numId w:val="1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adage that "anything that can go wrong will go wrong."</w:t>
      </w:r>
    </w:p>
    <w:p w14:paraId="5239FE54" w14:textId="77777777" w:rsidR="00C976E3" w:rsidRPr="00117A89" w:rsidRDefault="00C976E3" w:rsidP="00C976E3">
      <w:pPr>
        <w:numPr>
          <w:ilvl w:val="1"/>
          <w:numId w:val="1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15DECF89" w14:textId="77777777" w:rsidR="00C976E3" w:rsidRPr="00117A89" w:rsidRDefault="00C976E3" w:rsidP="00C976E3">
      <w:pPr>
        <w:numPr>
          <w:ilvl w:val="0"/>
          <w:numId w:val="1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implies that thorough planning can completely prevent project issues.</w:t>
      </w:r>
    </w:p>
    <w:p w14:paraId="1FCC6747" w14:textId="77777777" w:rsidR="00C976E3" w:rsidRPr="00117A89" w:rsidRDefault="00C976E3" w:rsidP="00C976E3">
      <w:pPr>
        <w:numPr>
          <w:ilvl w:val="1"/>
          <w:numId w:val="1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7FA2E495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Milestone</w:t>
      </w:r>
    </w:p>
    <w:p w14:paraId="27282782" w14:textId="77777777" w:rsidR="00C976E3" w:rsidRPr="00117A89" w:rsidRDefault="00C976E3" w:rsidP="00C976E3">
      <w:pPr>
        <w:numPr>
          <w:ilvl w:val="0"/>
          <w:numId w:val="1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significant point or event in the project timeline.</w:t>
      </w:r>
    </w:p>
    <w:p w14:paraId="4A8077F9" w14:textId="77777777" w:rsidR="00C976E3" w:rsidRPr="00117A89" w:rsidRDefault="00C976E3" w:rsidP="00C976E3">
      <w:pPr>
        <w:numPr>
          <w:ilvl w:val="1"/>
          <w:numId w:val="1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3D876BD1" w14:textId="77777777" w:rsidR="00C976E3" w:rsidRPr="00117A89" w:rsidRDefault="00C976E3" w:rsidP="00C976E3">
      <w:pPr>
        <w:numPr>
          <w:ilvl w:val="0"/>
          <w:numId w:val="1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have a duration and require resources to complete.</w:t>
      </w:r>
    </w:p>
    <w:p w14:paraId="0F3FFB08" w14:textId="77777777" w:rsidR="00C976E3" w:rsidRPr="00117A89" w:rsidRDefault="00C976E3" w:rsidP="00C976E3">
      <w:pPr>
        <w:numPr>
          <w:ilvl w:val="1"/>
          <w:numId w:val="1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48E2E09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7D88D7B9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Theory of Constraints (TOC)</w:t>
      </w:r>
    </w:p>
    <w:p w14:paraId="05C8C6DA" w14:textId="77777777" w:rsidR="00C976E3" w:rsidRPr="00117A89" w:rsidRDefault="00C976E3" w:rsidP="00C976E3">
      <w:pPr>
        <w:numPr>
          <w:ilvl w:val="0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focus of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Theory of Constraints (TOC)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0281493A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Maximize resource utilization</w:t>
      </w:r>
    </w:p>
    <w:p w14:paraId="34E2FA1B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Identify and manage system constraints</w:t>
      </w:r>
    </w:p>
    <w:p w14:paraId="02A1B4F5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Increase product quality</w:t>
      </w:r>
    </w:p>
    <w:p w14:paraId="10A7C8A3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D. Expand market reach</w:t>
      </w:r>
    </w:p>
    <w:p w14:paraId="0FC8E073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28574DFB" w14:textId="77777777" w:rsidR="00C976E3" w:rsidRPr="00117A89" w:rsidRDefault="00C976E3" w:rsidP="00C976E3">
      <w:pPr>
        <w:numPr>
          <w:ilvl w:val="0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According to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TOC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which of the following is the most effective way to improve system performance?</w:t>
      </w:r>
    </w:p>
    <w:p w14:paraId="3857647C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Increase overall efficiency</w:t>
      </w:r>
    </w:p>
    <w:p w14:paraId="0BB6BBC5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Optimize the constraint</w:t>
      </w:r>
    </w:p>
    <w:p w14:paraId="7C4E3C6B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Reduce operational costs</w:t>
      </w:r>
    </w:p>
    <w:p w14:paraId="6070DC7D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Expand the workforce</w:t>
      </w:r>
    </w:p>
    <w:p w14:paraId="64C79EC5" w14:textId="77777777" w:rsidR="00C976E3" w:rsidRPr="00117A89" w:rsidRDefault="00C976E3" w:rsidP="00C976E3">
      <w:pPr>
        <w:numPr>
          <w:ilvl w:val="1"/>
          <w:numId w:val="1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5922D2F7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Precedence Diagramming Method (PDM)</w:t>
      </w:r>
    </w:p>
    <w:p w14:paraId="2804410C" w14:textId="77777777" w:rsidR="00C976E3" w:rsidRPr="00117A89" w:rsidRDefault="00C976E3" w:rsidP="00C976E3">
      <w:pPr>
        <w:numPr>
          <w:ilvl w:val="0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precedence diagramming method (PDM)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which type of relationship between activities?</w:t>
      </w:r>
    </w:p>
    <w:p w14:paraId="464031BD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Start-to-start</w:t>
      </w:r>
    </w:p>
    <w:p w14:paraId="27C10B55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Finish-to-finish</w:t>
      </w:r>
    </w:p>
    <w:p w14:paraId="33DC9665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Start-to-finish</w:t>
      </w:r>
    </w:p>
    <w:p w14:paraId="3082645A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 of the above</w:t>
      </w:r>
    </w:p>
    <w:p w14:paraId="1550AB5D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52CABA05" w14:textId="77777777" w:rsidR="00C976E3" w:rsidRPr="00117A89" w:rsidRDefault="00C976E3" w:rsidP="00C976E3">
      <w:pPr>
        <w:numPr>
          <w:ilvl w:val="0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PDM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most common relationship used is:</w:t>
      </w:r>
    </w:p>
    <w:p w14:paraId="464F243D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Start-to-start</w:t>
      </w:r>
    </w:p>
    <w:p w14:paraId="652E0A81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Finish-to-start</w:t>
      </w:r>
    </w:p>
    <w:p w14:paraId="3255E89B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Finish-to-finish</w:t>
      </w:r>
    </w:p>
    <w:p w14:paraId="24C951CF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Start-to-finish</w:t>
      </w:r>
    </w:p>
    <w:p w14:paraId="5A544152" w14:textId="77777777" w:rsidR="00C976E3" w:rsidRPr="00117A89" w:rsidRDefault="00C976E3" w:rsidP="00C976E3">
      <w:pPr>
        <w:numPr>
          <w:ilvl w:val="1"/>
          <w:numId w:val="1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D5ADFCC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Parkinson’s Law</w:t>
      </w:r>
    </w:p>
    <w:p w14:paraId="52487C5C" w14:textId="77777777" w:rsidR="00C976E3" w:rsidRPr="00117A89" w:rsidRDefault="00C976E3" w:rsidP="00C976E3">
      <w:pPr>
        <w:numPr>
          <w:ilvl w:val="0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According to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work expands to fill the:</w:t>
      </w:r>
    </w:p>
    <w:p w14:paraId="41D7BACD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Available budget</w:t>
      </w:r>
    </w:p>
    <w:p w14:paraId="0C261B19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Number of team members</w:t>
      </w:r>
    </w:p>
    <w:p w14:paraId="2CEA52A5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Available time</w:t>
      </w:r>
    </w:p>
    <w:p w14:paraId="34713F23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Complexity of the project</w:t>
      </w:r>
    </w:p>
    <w:p w14:paraId="778FE838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66CCA99F" w14:textId="77777777" w:rsidR="00C976E3" w:rsidRPr="00117A89" w:rsidRDefault="00C976E3" w:rsidP="00C976E3">
      <w:pPr>
        <w:numPr>
          <w:ilvl w:val="0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most relevant when considering:</w:t>
      </w:r>
    </w:p>
    <w:p w14:paraId="54942D93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Resource allocation</w:t>
      </w:r>
    </w:p>
    <w:p w14:paraId="53A5410F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Time management</w:t>
      </w:r>
    </w:p>
    <w:p w14:paraId="05BDC26E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Risk management</w:t>
      </w:r>
    </w:p>
    <w:p w14:paraId="5BD8B19A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Quality control</w:t>
      </w:r>
    </w:p>
    <w:p w14:paraId="23225144" w14:textId="77777777" w:rsidR="00C976E3" w:rsidRPr="00117A89" w:rsidRDefault="00C976E3" w:rsidP="00C976E3">
      <w:pPr>
        <w:numPr>
          <w:ilvl w:val="1"/>
          <w:numId w:val="1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B</w:t>
      </w:r>
    </w:p>
    <w:p w14:paraId="76945BE4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Murphy’s Law</w:t>
      </w:r>
    </w:p>
    <w:p w14:paraId="349630E4" w14:textId="77777777" w:rsidR="00C976E3" w:rsidRPr="00117A89" w:rsidRDefault="00C976E3" w:rsidP="00C976E3">
      <w:pPr>
        <w:numPr>
          <w:ilvl w:val="0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often summarized as:</w:t>
      </w:r>
    </w:p>
    <w:p w14:paraId="00DE666F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"The more you plan, the less likely things will go wrong."</w:t>
      </w:r>
    </w:p>
    <w:p w14:paraId="6F0C6E5D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"Anything that can go wrong will go wrong."</w:t>
      </w:r>
    </w:p>
    <w:p w14:paraId="4AF2CEE9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"Work expands to fill the time available."</w:t>
      </w:r>
    </w:p>
    <w:p w14:paraId="5FF89FE0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"The simplest solution is often the best."</w:t>
      </w:r>
    </w:p>
    <w:p w14:paraId="601A4F68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C652C5C" w14:textId="77777777" w:rsidR="00C976E3" w:rsidRPr="00117A89" w:rsidRDefault="00C976E3" w:rsidP="00C976E3">
      <w:pPr>
        <w:numPr>
          <w:ilvl w:val="0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best describes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management?</w:t>
      </w:r>
    </w:p>
    <w:p w14:paraId="0063AEA0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Projects will always finish ahead of schedule.</w:t>
      </w:r>
    </w:p>
    <w:p w14:paraId="0B2EE481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Unexpected problems are inevitable.</w:t>
      </w:r>
    </w:p>
    <w:p w14:paraId="2100DB12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Increasing resources guarantees success.</w:t>
      </w:r>
    </w:p>
    <w:p w14:paraId="38E0F7DA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Planning can eliminate all risks.</w:t>
      </w:r>
    </w:p>
    <w:p w14:paraId="29914B3D" w14:textId="77777777" w:rsidR="00C976E3" w:rsidRPr="00117A89" w:rsidRDefault="00C976E3" w:rsidP="00C976E3">
      <w:pPr>
        <w:numPr>
          <w:ilvl w:val="1"/>
          <w:numId w:val="1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60027A5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Milestone</w:t>
      </w:r>
    </w:p>
    <w:p w14:paraId="0EFDBF88" w14:textId="77777777" w:rsidR="00C976E3" w:rsidRPr="00117A89" w:rsidRDefault="00C976E3" w:rsidP="00C976E3">
      <w:pPr>
        <w:numPr>
          <w:ilvl w:val="0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 project management is:</w:t>
      </w:r>
    </w:p>
    <w:p w14:paraId="37A98F09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task with a defined duration</w:t>
      </w:r>
    </w:p>
    <w:p w14:paraId="7EE122CF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 significant event or point in time</w:t>
      </w:r>
    </w:p>
    <w:p w14:paraId="1E015789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detailed project plan</w:t>
      </w:r>
    </w:p>
    <w:p w14:paraId="3487F1AC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resource allocation strategy</w:t>
      </w:r>
    </w:p>
    <w:p w14:paraId="5E4F1139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A54AB53" w14:textId="77777777" w:rsidR="00C976E3" w:rsidRPr="00117A89" w:rsidRDefault="00C976E3" w:rsidP="00C976E3">
      <w:pPr>
        <w:numPr>
          <w:ilvl w:val="0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statements is true about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3D3D4D0B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They require a specific budget allocation.</w:t>
      </w:r>
    </w:p>
    <w:p w14:paraId="73C17A2E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They mark significant points in the project without duration.</w:t>
      </w:r>
    </w:p>
    <w:p w14:paraId="60793916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They are minor tasks within a project.</w:t>
      </w:r>
    </w:p>
    <w:p w14:paraId="258FDCEE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They are used for detailed project scheduling.</w:t>
      </w:r>
    </w:p>
    <w:p w14:paraId="1B1B6B6F" w14:textId="77777777" w:rsidR="00C976E3" w:rsidRPr="00117A89" w:rsidRDefault="00C976E3" w:rsidP="00C976E3">
      <w:pPr>
        <w:numPr>
          <w:ilvl w:val="1"/>
          <w:numId w:val="1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05F5340E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2ADAAF70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Theory of Constraints (TOC)</w:t>
      </w:r>
    </w:p>
    <w:p w14:paraId="228937ED" w14:textId="77777777" w:rsidR="00C976E3" w:rsidRPr="00117A89" w:rsidRDefault="00C976E3" w:rsidP="00C976E3">
      <w:pPr>
        <w:numPr>
          <w:ilvl w:val="0"/>
          <w:numId w:val="1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Theory of Constraints (TOC)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focuses on identifying and managing the most critical __________ that limits the system's performance.</w:t>
      </w:r>
    </w:p>
    <w:p w14:paraId="05334995" w14:textId="77777777" w:rsidR="00C976E3" w:rsidRPr="00117A89" w:rsidRDefault="00C976E3" w:rsidP="00C976E3">
      <w:pPr>
        <w:numPr>
          <w:ilvl w:val="1"/>
          <w:numId w:val="1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constraint</w:t>
      </w:r>
    </w:p>
    <w:p w14:paraId="1B9A7B60" w14:textId="77777777" w:rsidR="00C976E3" w:rsidRPr="00117A89" w:rsidRDefault="00C976E3" w:rsidP="00C976E3">
      <w:pPr>
        <w:numPr>
          <w:ilvl w:val="0"/>
          <w:numId w:val="1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According to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TOC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improving the __________ constraint can lead to significant improvements in overall system performance.</w:t>
      </w:r>
    </w:p>
    <w:p w14:paraId="107BC5BB" w14:textId="77777777" w:rsidR="00C976E3" w:rsidRPr="00117A89" w:rsidRDefault="00C976E3" w:rsidP="00C976E3">
      <w:pPr>
        <w:numPr>
          <w:ilvl w:val="1"/>
          <w:numId w:val="1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system</w:t>
      </w:r>
    </w:p>
    <w:p w14:paraId="775D3EB8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Precedence Diagramming Method (PDM)</w:t>
      </w:r>
    </w:p>
    <w:p w14:paraId="4F3C03FE" w14:textId="77777777" w:rsidR="00C976E3" w:rsidRPr="00117A89" w:rsidRDefault="00C976E3" w:rsidP="00C976E3">
      <w:pPr>
        <w:numPr>
          <w:ilvl w:val="0"/>
          <w:numId w:val="1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precedence diagramming method (PDM)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used to construct a project schedule __________ diagram.</w:t>
      </w:r>
    </w:p>
    <w:p w14:paraId="4C71F75F" w14:textId="77777777" w:rsidR="00C976E3" w:rsidRPr="00117A89" w:rsidRDefault="00C976E3" w:rsidP="00C976E3">
      <w:pPr>
        <w:numPr>
          <w:ilvl w:val="1"/>
          <w:numId w:val="1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network</w:t>
      </w:r>
    </w:p>
    <w:p w14:paraId="4B2BD805" w14:textId="77777777" w:rsidR="00C976E3" w:rsidRPr="00117A89" w:rsidRDefault="00C976E3" w:rsidP="00C976E3">
      <w:pPr>
        <w:numPr>
          <w:ilvl w:val="0"/>
          <w:numId w:val="1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PDM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relationship where one activity cannot start until another finishes is known as __________.</w:t>
      </w:r>
    </w:p>
    <w:p w14:paraId="6C0B0FDB" w14:textId="77777777" w:rsidR="00C976E3" w:rsidRPr="00117A89" w:rsidRDefault="00C976E3" w:rsidP="00C976E3">
      <w:pPr>
        <w:numPr>
          <w:ilvl w:val="1"/>
          <w:numId w:val="1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finish-to-start</w:t>
      </w:r>
    </w:p>
    <w:p w14:paraId="7F6C2ECE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Parkinson’s Law</w:t>
      </w:r>
    </w:p>
    <w:p w14:paraId="744C8467" w14:textId="77777777" w:rsidR="00C976E3" w:rsidRPr="00117A89" w:rsidRDefault="00C976E3" w:rsidP="00C976E3">
      <w:pPr>
        <w:numPr>
          <w:ilvl w:val="0"/>
          <w:numId w:val="1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states that work expands to fill the __________ available for its completion.</w:t>
      </w:r>
    </w:p>
    <w:p w14:paraId="36804F17" w14:textId="77777777" w:rsidR="00C976E3" w:rsidRPr="00117A89" w:rsidRDefault="00C976E3" w:rsidP="00C976E3">
      <w:pPr>
        <w:numPr>
          <w:ilvl w:val="1"/>
          <w:numId w:val="1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time</w:t>
      </w:r>
    </w:p>
    <w:p w14:paraId="7366FFF1" w14:textId="77777777" w:rsidR="00C976E3" w:rsidRPr="00117A89" w:rsidRDefault="00C976E3" w:rsidP="00C976E3">
      <w:pPr>
        <w:numPr>
          <w:ilvl w:val="0"/>
          <w:numId w:val="1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Parkinson’s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implies that setting shorter deadlines can potentially increase __________.</w:t>
      </w:r>
    </w:p>
    <w:p w14:paraId="5175B18B" w14:textId="77777777" w:rsidR="00C976E3" w:rsidRPr="00117A89" w:rsidRDefault="00C976E3" w:rsidP="00C976E3">
      <w:pPr>
        <w:numPr>
          <w:ilvl w:val="1"/>
          <w:numId w:val="1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efficiency</w:t>
      </w:r>
    </w:p>
    <w:p w14:paraId="2B28F80A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Murphy’s Law</w:t>
      </w:r>
    </w:p>
    <w:p w14:paraId="5DC0699A" w14:textId="77777777" w:rsidR="00C976E3" w:rsidRPr="00117A89" w:rsidRDefault="00C976E3" w:rsidP="00C976E3">
      <w:pPr>
        <w:numPr>
          <w:ilvl w:val="0"/>
          <w:numId w:val="1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suggests that "anything that can go wrong will go __________."</w:t>
      </w:r>
    </w:p>
    <w:p w14:paraId="39A02E35" w14:textId="77777777" w:rsidR="00C976E3" w:rsidRPr="00117A89" w:rsidRDefault="00C976E3" w:rsidP="00C976E3">
      <w:pPr>
        <w:numPr>
          <w:ilvl w:val="1"/>
          <w:numId w:val="1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wrong</w:t>
      </w:r>
    </w:p>
    <w:p w14:paraId="51198B5B" w14:textId="77777777" w:rsidR="00C976E3" w:rsidRPr="00117A89" w:rsidRDefault="00C976E3" w:rsidP="00C976E3">
      <w:pPr>
        <w:numPr>
          <w:ilvl w:val="0"/>
          <w:numId w:val="1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project management,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Murphy’s Law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underscores the importance of __________ planning and risk management.</w:t>
      </w:r>
    </w:p>
    <w:p w14:paraId="5C0415AC" w14:textId="77777777" w:rsidR="00C976E3" w:rsidRPr="00117A89" w:rsidRDefault="00C976E3" w:rsidP="00C976E3">
      <w:pPr>
        <w:numPr>
          <w:ilvl w:val="1"/>
          <w:numId w:val="1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contingency</w:t>
      </w:r>
    </w:p>
    <w:p w14:paraId="23C04BBE" w14:textId="77777777" w:rsidR="00C976E3" w:rsidRPr="00117A89" w:rsidRDefault="00C976E3" w:rsidP="00C976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Milestone</w:t>
      </w:r>
    </w:p>
    <w:p w14:paraId="23266CDA" w14:textId="77777777" w:rsidR="00C976E3" w:rsidRPr="00117A89" w:rsidRDefault="00C976E3" w:rsidP="00C976E3">
      <w:pPr>
        <w:numPr>
          <w:ilvl w:val="0"/>
          <w:numId w:val="1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significant point or event in the project __________.</w:t>
      </w:r>
    </w:p>
    <w:p w14:paraId="142A9CD9" w14:textId="77777777" w:rsidR="00C976E3" w:rsidRPr="00117A89" w:rsidRDefault="00C976E3" w:rsidP="00C976E3">
      <w:pPr>
        <w:numPr>
          <w:ilvl w:val="1"/>
          <w:numId w:val="1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timeline</w:t>
      </w:r>
    </w:p>
    <w:p w14:paraId="41CFE668" w14:textId="77777777" w:rsidR="00C976E3" w:rsidRPr="00117A89" w:rsidRDefault="00C976E3" w:rsidP="00C976E3">
      <w:pPr>
        <w:numPr>
          <w:ilvl w:val="0"/>
          <w:numId w:val="1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Milestones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used to mark important __________ and review points in a project.</w:t>
      </w:r>
    </w:p>
    <w:p w14:paraId="5FC6F8C0" w14:textId="77777777" w:rsidR="00C976E3" w:rsidRPr="00117A89" w:rsidRDefault="00C976E3" w:rsidP="00C976E3">
      <w:pPr>
        <w:numPr>
          <w:ilvl w:val="1"/>
          <w:numId w:val="1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achievements</w:t>
      </w:r>
    </w:p>
    <w:p w14:paraId="4EA477CA" w14:textId="4D2BD714" w:rsidR="00C976E3" w:rsidRPr="00117A89" w:rsidRDefault="00C976E3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5525667F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16D9FD3E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Management (EVM)</w:t>
      </w:r>
    </w:p>
    <w:p w14:paraId="43D4E49A" w14:textId="77777777" w:rsidR="00824A38" w:rsidRPr="00117A89" w:rsidRDefault="00824A38" w:rsidP="00824A38">
      <w:pPr>
        <w:numPr>
          <w:ilvl w:val="0"/>
          <w:numId w:val="1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Management (EVM)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project management technique that integrates scope, time, and cost data.</w:t>
      </w:r>
    </w:p>
    <w:p w14:paraId="5952C0CF" w14:textId="77777777" w:rsidR="00824A38" w:rsidRPr="00117A89" w:rsidRDefault="00824A38" w:rsidP="00824A38">
      <w:pPr>
        <w:numPr>
          <w:ilvl w:val="1"/>
          <w:numId w:val="1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56BBAF5F" w14:textId="77777777" w:rsidR="00824A38" w:rsidRPr="00117A89" w:rsidRDefault="00824A38" w:rsidP="00824A38">
      <w:pPr>
        <w:numPr>
          <w:ilvl w:val="0"/>
          <w:numId w:val="1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EVM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can only be applied to software development projects.</w:t>
      </w:r>
    </w:p>
    <w:p w14:paraId="7943B81C" w14:textId="77777777" w:rsidR="00824A38" w:rsidRPr="00117A89" w:rsidRDefault="00824A38" w:rsidP="00824A38">
      <w:pPr>
        <w:numPr>
          <w:ilvl w:val="1"/>
          <w:numId w:val="1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35FAF9E4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Life Cycle Costing</w:t>
      </w:r>
    </w:p>
    <w:p w14:paraId="78517312" w14:textId="77777777" w:rsidR="00824A38" w:rsidRPr="00117A89" w:rsidRDefault="00824A38" w:rsidP="00824A38">
      <w:pPr>
        <w:numPr>
          <w:ilvl w:val="0"/>
          <w:numId w:val="1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all costs incurred during the life of a project, from inception to disposal.</w:t>
      </w:r>
    </w:p>
    <w:p w14:paraId="67B8722C" w14:textId="77777777" w:rsidR="00824A38" w:rsidRPr="00117A89" w:rsidRDefault="00824A38" w:rsidP="00824A38">
      <w:pPr>
        <w:numPr>
          <w:ilvl w:val="1"/>
          <w:numId w:val="1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A00ECC2" w14:textId="77777777" w:rsidR="00824A38" w:rsidRPr="00117A89" w:rsidRDefault="00824A38" w:rsidP="00824A38">
      <w:pPr>
        <w:numPr>
          <w:ilvl w:val="0"/>
          <w:numId w:val="1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focuses only on the initial investment costs of a project.</w:t>
      </w:r>
    </w:p>
    <w:p w14:paraId="0087A21A" w14:textId="77777777" w:rsidR="00824A38" w:rsidRPr="00117A89" w:rsidRDefault="00824A38" w:rsidP="00824A38">
      <w:pPr>
        <w:numPr>
          <w:ilvl w:val="1"/>
          <w:numId w:val="1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E6267D4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(EV)</w:t>
      </w:r>
    </w:p>
    <w:p w14:paraId="50362C8C" w14:textId="77777777" w:rsidR="00824A38" w:rsidRPr="00117A89" w:rsidRDefault="00824A38" w:rsidP="00824A38">
      <w:pPr>
        <w:numPr>
          <w:ilvl w:val="0"/>
          <w:numId w:val="1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(EV)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measure of work performed expressed in terms of the budget authorized for that work.</w:t>
      </w:r>
    </w:p>
    <w:p w14:paraId="4957D7E4" w14:textId="77777777" w:rsidR="00824A38" w:rsidRPr="00117A89" w:rsidRDefault="00824A38" w:rsidP="00824A38">
      <w:pPr>
        <w:numPr>
          <w:ilvl w:val="1"/>
          <w:numId w:val="1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4A022849" w14:textId="77777777" w:rsidR="00824A38" w:rsidRPr="00117A89" w:rsidRDefault="00824A38" w:rsidP="00824A38">
      <w:pPr>
        <w:numPr>
          <w:ilvl w:val="0"/>
          <w:numId w:val="1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(EV)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always equal to the planned value (PV) at the end of a project.</w:t>
      </w:r>
    </w:p>
    <w:p w14:paraId="4FD045EB" w14:textId="77777777" w:rsidR="00824A38" w:rsidRPr="00117A89" w:rsidRDefault="00824A38" w:rsidP="00824A38">
      <w:pPr>
        <w:numPr>
          <w:ilvl w:val="1"/>
          <w:numId w:val="1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4173A91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0A2E7943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Management (EVM)</w:t>
      </w:r>
    </w:p>
    <w:p w14:paraId="33EEB5BD" w14:textId="77777777" w:rsidR="00824A38" w:rsidRPr="00117A89" w:rsidRDefault="00824A38" w:rsidP="00824A38">
      <w:pPr>
        <w:numPr>
          <w:ilvl w:val="0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best describes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Management (EVM)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67BEE88D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 financial accounting method</w:t>
      </w:r>
    </w:p>
    <w:p w14:paraId="21EC61B6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 project management technique that measures project performance and progress</w:t>
      </w:r>
    </w:p>
    <w:p w14:paraId="046D3998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tool for resource allocation</w:t>
      </w:r>
    </w:p>
    <w:p w14:paraId="6D4731B7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method for managing stakeholder expectations</w:t>
      </w:r>
    </w:p>
    <w:p w14:paraId="5F4B2DD8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622A94C1" w14:textId="77777777" w:rsidR="00824A38" w:rsidRPr="00117A89" w:rsidRDefault="00824A38" w:rsidP="00824A38">
      <w:pPr>
        <w:numPr>
          <w:ilvl w:val="0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EVM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 formula for calculating Schedule Performance Index (SPI) is:</w:t>
      </w:r>
    </w:p>
    <w:p w14:paraId="16998F6D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EV/PV</w:t>
      </w:r>
    </w:p>
    <w:p w14:paraId="1C1FFDE0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PV/EV</w:t>
      </w:r>
    </w:p>
    <w:p w14:paraId="125B3379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EV/AC</w:t>
      </w:r>
    </w:p>
    <w:p w14:paraId="4FD26C2B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AC/EV</w:t>
      </w:r>
    </w:p>
    <w:p w14:paraId="568C84D6" w14:textId="77777777" w:rsidR="00824A38" w:rsidRPr="00117A89" w:rsidRDefault="00824A38" w:rsidP="00824A38">
      <w:pPr>
        <w:numPr>
          <w:ilvl w:val="1"/>
          <w:numId w:val="1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67D0F010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Life Cycle Costing</w:t>
      </w:r>
    </w:p>
    <w:p w14:paraId="55968C59" w14:textId="77777777" w:rsidR="00824A38" w:rsidRPr="00117A89" w:rsidRDefault="00824A38" w:rsidP="00824A38">
      <w:pPr>
        <w:numPr>
          <w:ilvl w:val="0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considers which of the following phases of a project?</w:t>
      </w:r>
    </w:p>
    <w:p w14:paraId="0B9319D0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Initiation</w:t>
      </w:r>
    </w:p>
    <w:p w14:paraId="2551EE1F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Planning</w:t>
      </w:r>
    </w:p>
    <w:p w14:paraId="5328DF85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Execution</w:t>
      </w:r>
    </w:p>
    <w:p w14:paraId="6213DD5C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 of the above</w:t>
      </w:r>
    </w:p>
    <w:p w14:paraId="2F200FC7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7C0A1AB5" w14:textId="77777777" w:rsidR="00824A38" w:rsidRPr="00117A89" w:rsidRDefault="00824A38" w:rsidP="00824A38">
      <w:pPr>
        <w:numPr>
          <w:ilvl w:val="0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component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2AAF94A8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Acquisition costs</w:t>
      </w:r>
    </w:p>
    <w:p w14:paraId="2CE6B119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Operating costs</w:t>
      </w:r>
    </w:p>
    <w:p w14:paraId="2924CB2C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Disposal costs</w:t>
      </w:r>
    </w:p>
    <w:p w14:paraId="03932E94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Profit margins</w:t>
      </w:r>
    </w:p>
    <w:p w14:paraId="406EA434" w14:textId="77777777" w:rsidR="00824A38" w:rsidRPr="00117A89" w:rsidRDefault="00824A38" w:rsidP="00824A38">
      <w:pPr>
        <w:numPr>
          <w:ilvl w:val="1"/>
          <w:numId w:val="1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6F9E40D2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(EV)</w:t>
      </w:r>
    </w:p>
    <w:p w14:paraId="2529A1A4" w14:textId="77777777" w:rsidR="00824A38" w:rsidRPr="00117A89" w:rsidRDefault="00824A38" w:rsidP="00824A38">
      <w:pPr>
        <w:numPr>
          <w:ilvl w:val="0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(EV)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calculated by:</w:t>
      </w:r>
    </w:p>
    <w:p w14:paraId="492AD2E4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Summing the actual costs to date</w:t>
      </w:r>
    </w:p>
    <w:p w14:paraId="0AE94528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Multiplying the percent complete by the total project budget</w:t>
      </w:r>
    </w:p>
    <w:p w14:paraId="320EB838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Adding the planned value to the actual costs</w:t>
      </w:r>
    </w:p>
    <w:p w14:paraId="79BE0805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Subtracting the actual costs from the planned value</w:t>
      </w:r>
    </w:p>
    <w:p w14:paraId="0A469331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50897D84" w14:textId="77777777" w:rsidR="00824A38" w:rsidRPr="00117A89" w:rsidRDefault="00824A38" w:rsidP="00824A38">
      <w:pPr>
        <w:numPr>
          <w:ilvl w:val="0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In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EVM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if the earned value (EV) is greater than the actual cost (AC), the project is:</w:t>
      </w:r>
    </w:p>
    <w:p w14:paraId="45A10C11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Over budget</w:t>
      </w:r>
    </w:p>
    <w:p w14:paraId="4E58BD38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Under budget</w:t>
      </w:r>
    </w:p>
    <w:p w14:paraId="3D5FED67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Behind schedule</w:t>
      </w:r>
    </w:p>
    <w:p w14:paraId="24235D04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Ahead of schedule</w:t>
      </w:r>
    </w:p>
    <w:p w14:paraId="7BB418B3" w14:textId="77777777" w:rsidR="00824A38" w:rsidRPr="00117A89" w:rsidRDefault="00824A38" w:rsidP="00824A38">
      <w:pPr>
        <w:numPr>
          <w:ilvl w:val="1"/>
          <w:numId w:val="1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7247859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5D29C8C5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Management (EVM)</w:t>
      </w:r>
    </w:p>
    <w:p w14:paraId="270810A0" w14:textId="77777777" w:rsidR="00824A38" w:rsidRPr="00117A89" w:rsidRDefault="00824A38" w:rsidP="00824A38">
      <w:pPr>
        <w:numPr>
          <w:ilvl w:val="0"/>
          <w:numId w:val="1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Management (EVM)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integrates scope, time, and __________ data to assess project performance.</w:t>
      </w:r>
    </w:p>
    <w:p w14:paraId="7B72828B" w14:textId="77777777" w:rsidR="00824A38" w:rsidRPr="00117A89" w:rsidRDefault="00824A38" w:rsidP="00824A38">
      <w:pPr>
        <w:numPr>
          <w:ilvl w:val="1"/>
          <w:numId w:val="1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cost</w:t>
      </w:r>
    </w:p>
    <w:p w14:paraId="73070614" w14:textId="77777777" w:rsidR="00824A38" w:rsidRPr="00117A89" w:rsidRDefault="00824A38" w:rsidP="00824A38">
      <w:pPr>
        <w:numPr>
          <w:ilvl w:val="0"/>
          <w:numId w:val="1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One of the key benefits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EVM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its ability to provide early warning signals for __________ issues.</w:t>
      </w:r>
    </w:p>
    <w:p w14:paraId="6F812992" w14:textId="77777777" w:rsidR="00824A38" w:rsidRPr="00117A89" w:rsidRDefault="00824A38" w:rsidP="00824A38">
      <w:pPr>
        <w:numPr>
          <w:ilvl w:val="1"/>
          <w:numId w:val="1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performance</w:t>
      </w:r>
    </w:p>
    <w:p w14:paraId="4924AD11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Life Cycle Costing</w:t>
      </w:r>
    </w:p>
    <w:p w14:paraId="1F1035BA" w14:textId="77777777" w:rsidR="00824A38" w:rsidRPr="00117A89" w:rsidRDefault="00824A38" w:rsidP="00824A38">
      <w:pPr>
        <w:numPr>
          <w:ilvl w:val="0"/>
          <w:numId w:val="1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includes costs incurred during the entire life of a project, from __________ to disposal.</w:t>
      </w:r>
    </w:p>
    <w:p w14:paraId="4BE9DE29" w14:textId="77777777" w:rsidR="00824A38" w:rsidRPr="00117A89" w:rsidRDefault="00824A38" w:rsidP="00824A38">
      <w:pPr>
        <w:numPr>
          <w:ilvl w:val="1"/>
          <w:numId w:val="1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inception</w:t>
      </w:r>
    </w:p>
    <w:p w14:paraId="65FCB092" w14:textId="77777777" w:rsidR="00824A38" w:rsidRPr="00117A89" w:rsidRDefault="00824A38" w:rsidP="00824A38">
      <w:pPr>
        <w:numPr>
          <w:ilvl w:val="0"/>
          <w:numId w:val="1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By considering the total cost of ownership,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life cycle costing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helps in making more informed __________ decisions.</w:t>
      </w:r>
    </w:p>
    <w:p w14:paraId="2A0EBD89" w14:textId="77777777" w:rsidR="00824A38" w:rsidRPr="00117A89" w:rsidRDefault="00824A38" w:rsidP="00824A38">
      <w:pPr>
        <w:numPr>
          <w:ilvl w:val="1"/>
          <w:numId w:val="1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financial</w:t>
      </w:r>
    </w:p>
    <w:p w14:paraId="128A0B36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Earned Value (EV)</w:t>
      </w:r>
    </w:p>
    <w:p w14:paraId="54DCD34F" w14:textId="77777777" w:rsidR="00824A38" w:rsidRPr="00117A89" w:rsidRDefault="00824A38" w:rsidP="00824A38">
      <w:pPr>
        <w:numPr>
          <w:ilvl w:val="0"/>
          <w:numId w:val="1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(EV)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the measure of work performed expressed in terms of the __________ authorized for that work.</w:t>
      </w:r>
    </w:p>
    <w:p w14:paraId="36A35C7C" w14:textId="77777777" w:rsidR="00824A38" w:rsidRPr="00117A89" w:rsidRDefault="00824A38" w:rsidP="00824A38">
      <w:pPr>
        <w:numPr>
          <w:ilvl w:val="1"/>
          <w:numId w:val="1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budget</w:t>
      </w:r>
    </w:p>
    <w:p w14:paraId="341FD245" w14:textId="77777777" w:rsidR="00824A38" w:rsidRPr="00117A89" w:rsidRDefault="00824A38" w:rsidP="00824A38">
      <w:pPr>
        <w:numPr>
          <w:ilvl w:val="0"/>
          <w:numId w:val="1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To calculate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earned value (EV)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you multiply the percent complete by the __________ project budget.</w:t>
      </w:r>
    </w:p>
    <w:p w14:paraId="43D27702" w14:textId="77777777" w:rsidR="00824A38" w:rsidRPr="00117A89" w:rsidRDefault="00824A38" w:rsidP="00824A38">
      <w:pPr>
        <w:numPr>
          <w:ilvl w:val="1"/>
          <w:numId w:val="1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total</w:t>
      </w:r>
    </w:p>
    <w:p w14:paraId="7C2C6EAD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These questions and a</w:t>
      </w:r>
    </w:p>
    <w:p w14:paraId="25E703C4" w14:textId="0CAC2848" w:rsidR="00824A38" w:rsidRPr="00117A89" w:rsidRDefault="00824A38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6C9800F0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1E68F764" w14:textId="52A87309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</w:t>
      </w:r>
      <w:r w:rsidR="00D7006D"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////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rainstorming</w:t>
      </w:r>
    </w:p>
    <w:p w14:paraId="3BE78913" w14:textId="77777777" w:rsidR="00824A38" w:rsidRPr="00117A89" w:rsidRDefault="00824A38" w:rsidP="00824A38">
      <w:pPr>
        <w:numPr>
          <w:ilvl w:val="0"/>
          <w:numId w:val="1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technique used to generate a large number of ideas for the solution to a problem.</w:t>
      </w:r>
    </w:p>
    <w:p w14:paraId="3C827E43" w14:textId="77777777" w:rsidR="00824A38" w:rsidRPr="00117A89" w:rsidRDefault="00824A38" w:rsidP="00824A38">
      <w:pPr>
        <w:numPr>
          <w:ilvl w:val="1"/>
          <w:numId w:val="1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5329A71" w14:textId="77777777" w:rsidR="00824A38" w:rsidRPr="00117A89" w:rsidRDefault="00824A38" w:rsidP="00824A38">
      <w:pPr>
        <w:numPr>
          <w:ilvl w:val="0"/>
          <w:numId w:val="1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sessions should always be conducted in a formal and structured manner.</w:t>
      </w:r>
    </w:p>
    <w:p w14:paraId="315BD38B" w14:textId="77777777" w:rsidR="00824A38" w:rsidRPr="00117A89" w:rsidRDefault="00824A38" w:rsidP="00824A38">
      <w:pPr>
        <w:numPr>
          <w:ilvl w:val="1"/>
          <w:numId w:val="1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ACF43F4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Register</w:t>
      </w:r>
    </w:p>
    <w:p w14:paraId="6C6EB3EA" w14:textId="77777777" w:rsidR="00824A38" w:rsidRPr="00117A89" w:rsidRDefault="00824A38" w:rsidP="00824A38">
      <w:pPr>
        <w:numPr>
          <w:ilvl w:val="0"/>
          <w:numId w:val="1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used to identify, assess, and manage risks throughout a project.</w:t>
      </w:r>
    </w:p>
    <w:p w14:paraId="6DF914C3" w14:textId="77777777" w:rsidR="00824A38" w:rsidRPr="00117A89" w:rsidRDefault="00824A38" w:rsidP="00824A38">
      <w:pPr>
        <w:numPr>
          <w:ilvl w:val="1"/>
          <w:numId w:val="1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079E6751" w14:textId="77777777" w:rsidR="00824A38" w:rsidRPr="00117A89" w:rsidRDefault="00824A38" w:rsidP="00824A38">
      <w:pPr>
        <w:numPr>
          <w:ilvl w:val="0"/>
          <w:numId w:val="1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Once risks are documented in 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they do not need to be reviewed or updated.</w:t>
      </w:r>
    </w:p>
    <w:p w14:paraId="62EE463F" w14:textId="77777777" w:rsidR="00824A38" w:rsidRPr="00117A89" w:rsidRDefault="00824A38" w:rsidP="00824A38">
      <w:pPr>
        <w:numPr>
          <w:ilvl w:val="1"/>
          <w:numId w:val="1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A09C516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Utility</w:t>
      </w:r>
    </w:p>
    <w:p w14:paraId="13DAD3E8" w14:textId="77777777" w:rsidR="00824A38" w:rsidRPr="00117A89" w:rsidRDefault="00824A38" w:rsidP="00824A38">
      <w:pPr>
        <w:numPr>
          <w:ilvl w:val="0"/>
          <w:numId w:val="1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also known as risk tolerance, refers to the amount of risk an organization is willing to accept.</w:t>
      </w:r>
    </w:p>
    <w:p w14:paraId="4D0028DF" w14:textId="77777777" w:rsidR="00824A38" w:rsidRPr="00117A89" w:rsidRDefault="00824A38" w:rsidP="00824A38">
      <w:pPr>
        <w:numPr>
          <w:ilvl w:val="1"/>
          <w:numId w:val="1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1A2CD8B1" w14:textId="77777777" w:rsidR="00824A38" w:rsidRPr="00117A89" w:rsidRDefault="00824A38" w:rsidP="00824A38">
      <w:pPr>
        <w:numPr>
          <w:ilvl w:val="0"/>
          <w:numId w:val="1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only considered at the beginning of a project and does not change.</w:t>
      </w:r>
    </w:p>
    <w:p w14:paraId="4581C46F" w14:textId="77777777" w:rsidR="00824A38" w:rsidRPr="00117A89" w:rsidRDefault="00824A38" w:rsidP="00824A38">
      <w:pPr>
        <w:numPr>
          <w:ilvl w:val="1"/>
          <w:numId w:val="1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1E59B0C4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71DF0BE4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Brainstorming</w:t>
      </w:r>
    </w:p>
    <w:p w14:paraId="14D82EFB" w14:textId="77777777" w:rsidR="00824A38" w:rsidRPr="00117A89" w:rsidRDefault="00824A38" w:rsidP="00824A38">
      <w:pPr>
        <w:numPr>
          <w:ilvl w:val="0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purpose of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448EFE1E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Evaluate potential solutions</w:t>
      </w:r>
    </w:p>
    <w:p w14:paraId="3CB7A1CF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Generate a large number of ideas</w:t>
      </w:r>
    </w:p>
    <w:p w14:paraId="6BC76507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Create detailed project plans</w:t>
      </w:r>
    </w:p>
    <w:p w14:paraId="5B7BADC9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Allocate project resources</w:t>
      </w:r>
    </w:p>
    <w:p w14:paraId="32C6D59B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10FD7021" w14:textId="77777777" w:rsidR="00824A38" w:rsidRPr="00117A89" w:rsidRDefault="00824A38" w:rsidP="00824A38">
      <w:pPr>
        <w:numPr>
          <w:ilvl w:val="0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a typical rule for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session?</w:t>
      </w:r>
    </w:p>
    <w:p w14:paraId="65C36D24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Encourage wild ideas</w:t>
      </w:r>
    </w:p>
    <w:p w14:paraId="153EDF0A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Criticize ideas as they are presented</w:t>
      </w:r>
    </w:p>
    <w:p w14:paraId="27FF37C2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Build on others' ideas</w:t>
      </w:r>
    </w:p>
    <w:p w14:paraId="050ADF01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Aim for quantity over quality</w:t>
      </w:r>
    </w:p>
    <w:p w14:paraId="0D19CE75" w14:textId="77777777" w:rsidR="00824A38" w:rsidRPr="00117A89" w:rsidRDefault="00824A38" w:rsidP="00824A38">
      <w:pPr>
        <w:numPr>
          <w:ilvl w:val="1"/>
          <w:numId w:val="1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2120E9C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Register</w:t>
      </w:r>
    </w:p>
    <w:p w14:paraId="79C741AC" w14:textId="77777777" w:rsidR="00824A38" w:rsidRPr="00117A89" w:rsidRDefault="00824A38" w:rsidP="00824A38">
      <w:pPr>
        <w:numPr>
          <w:ilvl w:val="0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includes:</w:t>
      </w:r>
    </w:p>
    <w:p w14:paraId="6C2F5CDE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Identified risks</w:t>
      </w:r>
    </w:p>
    <w:p w14:paraId="700A9460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Risk analysis results</w:t>
      </w:r>
    </w:p>
    <w:p w14:paraId="60EB1E16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Risk response plans</w:t>
      </w:r>
    </w:p>
    <w:p w14:paraId="36EE0B88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All of the above</w:t>
      </w:r>
    </w:p>
    <w:p w14:paraId="653D3C91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7949708C" w14:textId="77777777" w:rsidR="00824A38" w:rsidRPr="00117A89" w:rsidRDefault="00824A38" w:rsidP="00824A38">
      <w:pPr>
        <w:numPr>
          <w:ilvl w:val="0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main purpose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116F9DF4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Document project requirements</w:t>
      </w:r>
    </w:p>
    <w:p w14:paraId="020B4D1F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Track project expenses</w:t>
      </w:r>
    </w:p>
    <w:p w14:paraId="069A4993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Identify and manage risks</w:t>
      </w:r>
    </w:p>
    <w:p w14:paraId="68053F6E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Schedule project activities</w:t>
      </w:r>
    </w:p>
    <w:p w14:paraId="2C5F4430" w14:textId="77777777" w:rsidR="00824A38" w:rsidRPr="00117A89" w:rsidRDefault="00824A38" w:rsidP="00824A38">
      <w:pPr>
        <w:numPr>
          <w:ilvl w:val="1"/>
          <w:numId w:val="1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</w:t>
      </w:r>
    </w:p>
    <w:p w14:paraId="5DC7A07B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Utility</w:t>
      </w:r>
    </w:p>
    <w:p w14:paraId="4E646D9E" w14:textId="77777777" w:rsidR="00824A38" w:rsidRPr="00117A89" w:rsidRDefault="00824A38" w:rsidP="00824A38">
      <w:pPr>
        <w:numPr>
          <w:ilvl w:val="0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also known as:</w:t>
      </w:r>
    </w:p>
    <w:p w14:paraId="7DCE258E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Risk appetite</w:t>
      </w:r>
    </w:p>
    <w:p w14:paraId="6883ACA6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Risk assessment</w:t>
      </w:r>
    </w:p>
    <w:p w14:paraId="1E834415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Risk analysis</w:t>
      </w:r>
    </w:p>
    <w:p w14:paraId="2CD7A30F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Risk identification</w:t>
      </w:r>
    </w:p>
    <w:p w14:paraId="67975096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32FB780A" w14:textId="77777777" w:rsidR="00824A38" w:rsidRPr="00117A89" w:rsidRDefault="00824A38" w:rsidP="00824A38">
      <w:pPr>
        <w:numPr>
          <w:ilvl w:val="0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An organization with a high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likely to:</w:t>
      </w:r>
    </w:p>
    <w:p w14:paraId="7438E089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Avoid all risks</w:t>
      </w:r>
    </w:p>
    <w:p w14:paraId="450ADDDB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Accept more risks in pursuit of higher rewards</w:t>
      </w:r>
    </w:p>
    <w:p w14:paraId="4CEDFE96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Minimize all potential risks</w:t>
      </w:r>
    </w:p>
    <w:p w14:paraId="614CAD23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Only engage in low-risk projects</w:t>
      </w:r>
    </w:p>
    <w:p w14:paraId="559B0017" w14:textId="77777777" w:rsidR="00824A38" w:rsidRPr="00117A89" w:rsidRDefault="00824A38" w:rsidP="00824A38">
      <w:pPr>
        <w:numPr>
          <w:ilvl w:val="1"/>
          <w:numId w:val="1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365F4D2B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01204A29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Brainstorming</w:t>
      </w:r>
    </w:p>
    <w:p w14:paraId="4EC9AAB6" w14:textId="77777777" w:rsidR="00824A38" w:rsidRPr="00117A89" w:rsidRDefault="00824A38" w:rsidP="00824A38">
      <w:pPr>
        <w:numPr>
          <w:ilvl w:val="0"/>
          <w:numId w:val="1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technique used to generate a large number of __________ for the solution to a problem.</w:t>
      </w:r>
    </w:p>
    <w:p w14:paraId="29A6DB37" w14:textId="77777777" w:rsidR="00824A38" w:rsidRPr="00117A89" w:rsidRDefault="00824A38" w:rsidP="00824A38">
      <w:pPr>
        <w:numPr>
          <w:ilvl w:val="1"/>
          <w:numId w:val="1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ideas</w:t>
      </w:r>
    </w:p>
    <w:p w14:paraId="01349CC9" w14:textId="77777777" w:rsidR="00824A38" w:rsidRPr="00117A89" w:rsidRDefault="00824A38" w:rsidP="00824A38">
      <w:pPr>
        <w:numPr>
          <w:ilvl w:val="0"/>
          <w:numId w:val="1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During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brainstorming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session, participants are encouraged to build on others' __________.</w:t>
      </w:r>
    </w:p>
    <w:p w14:paraId="5A6F694A" w14:textId="77777777" w:rsidR="00824A38" w:rsidRPr="00117A89" w:rsidRDefault="00824A38" w:rsidP="00824A38">
      <w:pPr>
        <w:numPr>
          <w:ilvl w:val="1"/>
          <w:numId w:val="1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ideas</w:t>
      </w:r>
    </w:p>
    <w:p w14:paraId="7F272468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Register</w:t>
      </w:r>
    </w:p>
    <w:p w14:paraId="1BAC9DFF" w14:textId="77777777" w:rsidR="00824A38" w:rsidRPr="00117A89" w:rsidRDefault="00824A38" w:rsidP="00824A38">
      <w:pPr>
        <w:numPr>
          <w:ilvl w:val="0"/>
          <w:numId w:val="1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used to identify, assess, and manage __________ throughout a project.</w:t>
      </w:r>
    </w:p>
    <w:p w14:paraId="48360EFC" w14:textId="77777777" w:rsidR="00824A38" w:rsidRPr="00117A89" w:rsidRDefault="00824A38" w:rsidP="00824A38">
      <w:pPr>
        <w:numPr>
          <w:ilvl w:val="1"/>
          <w:numId w:val="1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Answer: risks</w:t>
      </w:r>
    </w:p>
    <w:p w14:paraId="5CE9C119" w14:textId="77777777" w:rsidR="00824A38" w:rsidRPr="00117A89" w:rsidRDefault="00824A38" w:rsidP="00824A38">
      <w:pPr>
        <w:numPr>
          <w:ilvl w:val="0"/>
          <w:numId w:val="1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register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should be regularly reviewed and __________ as new risks are identified or existing risks change.</w:t>
      </w:r>
    </w:p>
    <w:p w14:paraId="0EA1B6F9" w14:textId="77777777" w:rsidR="00824A38" w:rsidRPr="00117A89" w:rsidRDefault="00824A38" w:rsidP="00824A38">
      <w:pPr>
        <w:numPr>
          <w:ilvl w:val="1"/>
          <w:numId w:val="1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updated</w:t>
      </w:r>
    </w:p>
    <w:p w14:paraId="6CF52E98" w14:textId="77777777" w:rsidR="00824A38" w:rsidRPr="00117A89" w:rsidRDefault="00824A38" w:rsidP="00824A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Risk Utility</w:t>
      </w:r>
    </w:p>
    <w:p w14:paraId="150969A5" w14:textId="77777777" w:rsidR="00824A38" w:rsidRPr="00117A89" w:rsidRDefault="00824A38" w:rsidP="00824A38">
      <w:pPr>
        <w:numPr>
          <w:ilvl w:val="0"/>
          <w:numId w:val="1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, also known as risk tolerance, refers to the amount of __________ an organization is willing to accept.</w:t>
      </w:r>
    </w:p>
    <w:p w14:paraId="25268C20" w14:textId="77777777" w:rsidR="00824A38" w:rsidRPr="00117A89" w:rsidRDefault="00824A38" w:rsidP="00824A38">
      <w:pPr>
        <w:numPr>
          <w:ilvl w:val="1"/>
          <w:numId w:val="1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risk</w:t>
      </w:r>
    </w:p>
    <w:p w14:paraId="52DA6F68" w14:textId="77777777" w:rsidR="00824A38" w:rsidRPr="00117A89" w:rsidRDefault="00824A38" w:rsidP="00824A38">
      <w:pPr>
        <w:numPr>
          <w:ilvl w:val="0"/>
          <w:numId w:val="1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Organizations with low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risk utility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tend to be __________ in their project choices.</w:t>
      </w:r>
    </w:p>
    <w:p w14:paraId="20F0C312" w14:textId="77777777" w:rsidR="00824A38" w:rsidRPr="00117A89" w:rsidRDefault="00824A38" w:rsidP="00824A38">
      <w:pPr>
        <w:numPr>
          <w:ilvl w:val="1"/>
          <w:numId w:val="1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conservative</w:t>
      </w:r>
    </w:p>
    <w:p w14:paraId="4391F9CB" w14:textId="21307206" w:rsidR="00824A38" w:rsidRPr="00117A89" w:rsidRDefault="00824A38">
      <w:pPr>
        <w:rPr>
          <w:sz w:val="18"/>
          <w:szCs w:val="18"/>
        </w:rPr>
      </w:pPr>
      <w:r w:rsidRPr="00117A89">
        <w:rPr>
          <w:sz w:val="18"/>
          <w:szCs w:val="18"/>
        </w:rPr>
        <w:br w:type="page"/>
      </w:r>
    </w:p>
    <w:p w14:paraId="7A606642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lastRenderedPageBreak/>
        <w:t>True or False Questions:</w:t>
      </w:r>
    </w:p>
    <w:p w14:paraId="5F3FE54A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Make-or-Buy Decision</w:t>
      </w:r>
    </w:p>
    <w:p w14:paraId="314C36B4" w14:textId="77777777" w:rsidR="008F7F9D" w:rsidRPr="00117A89" w:rsidRDefault="008F7F9D" w:rsidP="008F7F9D">
      <w:pPr>
        <w:numPr>
          <w:ilvl w:val="0"/>
          <w:numId w:val="1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involves choosing between producing a product in-house or purchasing it from an external supplier.</w:t>
      </w:r>
    </w:p>
    <w:p w14:paraId="53DB63AB" w14:textId="77777777" w:rsidR="008F7F9D" w:rsidRPr="00117A89" w:rsidRDefault="008F7F9D" w:rsidP="008F7F9D">
      <w:pPr>
        <w:numPr>
          <w:ilvl w:val="1"/>
          <w:numId w:val="1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228B6D84" w14:textId="77777777" w:rsidR="008F7F9D" w:rsidRPr="00117A89" w:rsidRDefault="008F7F9D" w:rsidP="008F7F9D">
      <w:pPr>
        <w:numPr>
          <w:ilvl w:val="0"/>
          <w:numId w:val="1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are typically made only once during the project lifecycle.</w:t>
      </w:r>
    </w:p>
    <w:p w14:paraId="59F524FD" w14:textId="77777777" w:rsidR="008F7F9D" w:rsidRPr="00117A89" w:rsidRDefault="008F7F9D" w:rsidP="008F7F9D">
      <w:pPr>
        <w:numPr>
          <w:ilvl w:val="1"/>
          <w:numId w:val="1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2C98D50E" w14:textId="6C34C14E" w:rsidR="008F7F9D" w:rsidRPr="00117A89" w:rsidRDefault="00915AC9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O</w:t>
      </w:r>
      <w:r w:rsidR="008F7F9D"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Statement of Work (SW)</w:t>
      </w:r>
    </w:p>
    <w:p w14:paraId="7E323713" w14:textId="77777777" w:rsidR="008F7F9D" w:rsidRPr="00117A89" w:rsidRDefault="008F7F9D" w:rsidP="008F7F9D">
      <w:pPr>
        <w:numPr>
          <w:ilvl w:val="0"/>
          <w:numId w:val="1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statement of work (SOW)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describes the work required for a project in detail.</w:t>
      </w:r>
    </w:p>
    <w:p w14:paraId="6777CE8F" w14:textId="77777777" w:rsidR="008F7F9D" w:rsidRPr="00117A89" w:rsidRDefault="008F7F9D" w:rsidP="008F7F9D">
      <w:pPr>
        <w:numPr>
          <w:ilvl w:val="1"/>
          <w:numId w:val="1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A3C2B1F" w14:textId="77777777" w:rsidR="008F7F9D" w:rsidRPr="00117A89" w:rsidRDefault="008F7F9D" w:rsidP="008F7F9D">
      <w:pPr>
        <w:numPr>
          <w:ilvl w:val="0"/>
          <w:numId w:val="1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SOW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should include a detailed schedule and budget for the project.</w:t>
      </w:r>
    </w:p>
    <w:p w14:paraId="714F4908" w14:textId="77777777" w:rsidR="008F7F9D" w:rsidRPr="00117A89" w:rsidRDefault="008F7F9D" w:rsidP="008F7F9D">
      <w:pPr>
        <w:numPr>
          <w:ilvl w:val="1"/>
          <w:numId w:val="1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09B1B304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Proposal</w:t>
      </w:r>
    </w:p>
    <w:p w14:paraId="012D64B8" w14:textId="77777777" w:rsidR="008F7F9D" w:rsidRPr="00117A89" w:rsidRDefault="008F7F9D" w:rsidP="008F7F9D">
      <w:pPr>
        <w:numPr>
          <w:ilvl w:val="0"/>
          <w:numId w:val="1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proposal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offers a solution to a problem or a course of action in response to a request.</w:t>
      </w:r>
    </w:p>
    <w:p w14:paraId="457D862A" w14:textId="77777777" w:rsidR="008F7F9D" w:rsidRPr="00117A89" w:rsidRDefault="008F7F9D" w:rsidP="008F7F9D">
      <w:pPr>
        <w:numPr>
          <w:ilvl w:val="1"/>
          <w:numId w:val="1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True</w:t>
      </w:r>
    </w:p>
    <w:p w14:paraId="7B90D03F" w14:textId="77777777" w:rsidR="008F7F9D" w:rsidRPr="00117A89" w:rsidRDefault="008F7F9D" w:rsidP="008F7F9D">
      <w:pPr>
        <w:numPr>
          <w:ilvl w:val="0"/>
          <w:numId w:val="1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Proposals are only used in the context of government contracts.</w:t>
      </w:r>
    </w:p>
    <w:p w14:paraId="7D920821" w14:textId="77777777" w:rsidR="008F7F9D" w:rsidRPr="00117A89" w:rsidRDefault="008F7F9D" w:rsidP="008F7F9D">
      <w:pPr>
        <w:numPr>
          <w:ilvl w:val="1"/>
          <w:numId w:val="1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False</w:t>
      </w:r>
    </w:p>
    <w:p w14:paraId="664ED4F2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Multiple Choice Questions:</w:t>
      </w:r>
    </w:p>
    <w:p w14:paraId="794C2499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Make-or-Buy Decision</w:t>
      </w:r>
    </w:p>
    <w:p w14:paraId="7924F5DE" w14:textId="77777777" w:rsidR="008F7F9D" w:rsidRPr="00117A89" w:rsidRDefault="008F7F9D" w:rsidP="008F7F9D">
      <w:pPr>
        <w:numPr>
          <w:ilvl w:val="0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primary consideration 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is:</w:t>
      </w:r>
    </w:p>
    <w:p w14:paraId="19F94242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The brand of the supplier</w:t>
      </w:r>
    </w:p>
    <w:p w14:paraId="0A6F9427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The cost and benefits of making versus buying</w:t>
      </w:r>
    </w:p>
    <w:p w14:paraId="75935C27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The location of the supplier</w:t>
      </w:r>
    </w:p>
    <w:p w14:paraId="31434904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The size of the project team</w:t>
      </w:r>
    </w:p>
    <w:p w14:paraId="7D54FA3D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010E38E" w14:textId="77777777" w:rsidR="008F7F9D" w:rsidRPr="00117A89" w:rsidRDefault="008F7F9D" w:rsidP="008F7F9D">
      <w:pPr>
        <w:numPr>
          <w:ilvl w:val="0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Which of the following is NOT typically a factor in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?</w:t>
      </w:r>
    </w:p>
    <w:p w14:paraId="62F69FEA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Internal production capacity</w:t>
      </w:r>
    </w:p>
    <w:p w14:paraId="2A61D257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Supplier reliability</w:t>
      </w:r>
    </w:p>
    <w:p w14:paraId="05CF1087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Current market trends</w:t>
      </w:r>
    </w:p>
    <w:p w14:paraId="73B9B201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Color preferences</w:t>
      </w:r>
    </w:p>
    <w:p w14:paraId="35EEBB96" w14:textId="77777777" w:rsidR="008F7F9D" w:rsidRPr="00117A89" w:rsidRDefault="008F7F9D" w:rsidP="008F7F9D">
      <w:pPr>
        <w:numPr>
          <w:ilvl w:val="1"/>
          <w:numId w:val="1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</w:t>
      </w:r>
    </w:p>
    <w:p w14:paraId="229F40A3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Statement of Work (SOW)</w:t>
      </w:r>
    </w:p>
    <w:p w14:paraId="527F6A35" w14:textId="77777777" w:rsidR="008F7F9D" w:rsidRPr="00117A89" w:rsidRDefault="008F7F9D" w:rsidP="008F7F9D">
      <w:pPr>
        <w:numPr>
          <w:ilvl w:val="0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statement of work (SOW)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typically includes:</w:t>
      </w:r>
    </w:p>
    <w:p w14:paraId="7D1A478B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>A. Project objectives and scope</w:t>
      </w:r>
    </w:p>
    <w:p w14:paraId="7437ACF5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Detailed budget breakdown</w:t>
      </w:r>
    </w:p>
    <w:p w14:paraId="16F330D0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Team member resumes</w:t>
      </w:r>
    </w:p>
    <w:p w14:paraId="0AA44E25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Stakeholder personal preferences</w:t>
      </w:r>
    </w:p>
    <w:p w14:paraId="5C5685DB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</w:t>
      </w:r>
    </w:p>
    <w:p w14:paraId="7E5A0709" w14:textId="77777777" w:rsidR="008F7F9D" w:rsidRPr="00117A89" w:rsidRDefault="008F7F9D" w:rsidP="008F7F9D">
      <w:pPr>
        <w:numPr>
          <w:ilvl w:val="0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SOW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primarily used to:</w:t>
      </w:r>
    </w:p>
    <w:p w14:paraId="5ECCD45C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Define the roles and responsibilities of the project team</w:t>
      </w:r>
    </w:p>
    <w:p w14:paraId="72FBC36E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Outline the work required for a project</w:t>
      </w:r>
    </w:p>
    <w:p w14:paraId="3F855663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Track project expenses</w:t>
      </w:r>
    </w:p>
    <w:p w14:paraId="794FDE5E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Schedule project meetings</w:t>
      </w:r>
    </w:p>
    <w:p w14:paraId="0812A427" w14:textId="77777777" w:rsidR="008F7F9D" w:rsidRPr="00117A89" w:rsidRDefault="008F7F9D" w:rsidP="008F7F9D">
      <w:pPr>
        <w:numPr>
          <w:ilvl w:val="1"/>
          <w:numId w:val="1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4E302424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Proposal</w:t>
      </w:r>
    </w:p>
    <w:p w14:paraId="27E746DB" w14:textId="77777777" w:rsidR="008F7F9D" w:rsidRPr="00117A89" w:rsidRDefault="008F7F9D" w:rsidP="008F7F9D">
      <w:pPr>
        <w:numPr>
          <w:ilvl w:val="0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proposal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generally created in response to:</w:t>
      </w:r>
    </w:p>
    <w:p w14:paraId="6E9607DD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An internal memo</w:t>
      </w:r>
    </w:p>
    <w:p w14:paraId="0CB88DFE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A request for proposal (RFP)</w:t>
      </w:r>
    </w:p>
    <w:p w14:paraId="1F2C018C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A stakeholder meeting</w:t>
      </w:r>
    </w:p>
    <w:p w14:paraId="76441B24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A project milestone</w:t>
      </w:r>
    </w:p>
    <w:p w14:paraId="2DD238A1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74D33866" w14:textId="77777777" w:rsidR="008F7F9D" w:rsidRPr="00117A89" w:rsidRDefault="008F7F9D" w:rsidP="008F7F9D">
      <w:pPr>
        <w:numPr>
          <w:ilvl w:val="0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main purpose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proposal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to:</w:t>
      </w:r>
    </w:p>
    <w:p w14:paraId="66279EEF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A. Allocate project resources</w:t>
      </w:r>
    </w:p>
    <w:p w14:paraId="190916A9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B. Offer a solution to a problem or a course of action</w:t>
      </w:r>
    </w:p>
    <w:p w14:paraId="0CB71116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C. Document project risks</w:t>
      </w:r>
    </w:p>
    <w:p w14:paraId="66173B9A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D. Schedule project activities</w:t>
      </w:r>
    </w:p>
    <w:p w14:paraId="24566F25" w14:textId="77777777" w:rsidR="008F7F9D" w:rsidRPr="00117A89" w:rsidRDefault="008F7F9D" w:rsidP="008F7F9D">
      <w:pPr>
        <w:numPr>
          <w:ilvl w:val="1"/>
          <w:numId w:val="1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B</w:t>
      </w:r>
    </w:p>
    <w:p w14:paraId="22F29D02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Fill in the Blanks:</w:t>
      </w:r>
    </w:p>
    <w:p w14:paraId="507E22E7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Make-or-Buy Decision</w:t>
      </w:r>
    </w:p>
    <w:p w14:paraId="120DD535" w14:textId="77777777" w:rsidR="008F7F9D" w:rsidRPr="00117A89" w:rsidRDefault="008F7F9D" w:rsidP="008F7F9D">
      <w:pPr>
        <w:numPr>
          <w:ilvl w:val="0"/>
          <w:numId w:val="1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involves choosing between producing a product in-house or purchasing it from an external __________.</w:t>
      </w:r>
    </w:p>
    <w:p w14:paraId="37B90B33" w14:textId="77777777" w:rsidR="008F7F9D" w:rsidRPr="00117A89" w:rsidRDefault="008F7F9D" w:rsidP="008F7F9D">
      <w:pPr>
        <w:numPr>
          <w:ilvl w:val="1"/>
          <w:numId w:val="1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supplier</w:t>
      </w:r>
    </w:p>
    <w:p w14:paraId="50EF7F2A" w14:textId="77777777" w:rsidR="008F7F9D" w:rsidRPr="00117A89" w:rsidRDefault="008F7F9D" w:rsidP="008F7F9D">
      <w:pPr>
        <w:numPr>
          <w:ilvl w:val="0"/>
          <w:numId w:val="1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Factors influencing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make-or-buy decisions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include cost, production capacity, and __________ reliability.</w:t>
      </w:r>
    </w:p>
    <w:p w14:paraId="0EEE4DB8" w14:textId="77777777" w:rsidR="008F7F9D" w:rsidRPr="00117A89" w:rsidRDefault="008F7F9D" w:rsidP="008F7F9D">
      <w:pPr>
        <w:numPr>
          <w:ilvl w:val="1"/>
          <w:numId w:val="1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supplier</w:t>
      </w:r>
    </w:p>
    <w:p w14:paraId="67284F0D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Statement of Work (SOW)</w:t>
      </w:r>
    </w:p>
    <w:p w14:paraId="106DA34E" w14:textId="77777777" w:rsidR="008F7F9D" w:rsidRPr="00117A89" w:rsidRDefault="008F7F9D" w:rsidP="008F7F9D">
      <w:pPr>
        <w:numPr>
          <w:ilvl w:val="0"/>
          <w:numId w:val="1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lastRenderedPageBreak/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statement of work (SOW)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describes the __________ required for a project in detail.</w:t>
      </w:r>
    </w:p>
    <w:p w14:paraId="591EAB4B" w14:textId="77777777" w:rsidR="008F7F9D" w:rsidRPr="00117A89" w:rsidRDefault="008F7F9D" w:rsidP="008F7F9D">
      <w:pPr>
        <w:numPr>
          <w:ilvl w:val="1"/>
          <w:numId w:val="1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work</w:t>
      </w:r>
    </w:p>
    <w:p w14:paraId="089E52C9" w14:textId="77777777" w:rsidR="008F7F9D" w:rsidRPr="00117A89" w:rsidRDefault="008F7F9D" w:rsidP="008F7F9D">
      <w:pPr>
        <w:numPr>
          <w:ilvl w:val="0"/>
          <w:numId w:val="1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SOW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should clearly outline the project objectives, scope, and __________.</w:t>
      </w:r>
    </w:p>
    <w:p w14:paraId="3CDAAA22" w14:textId="77777777" w:rsidR="008F7F9D" w:rsidRPr="00117A89" w:rsidRDefault="008F7F9D" w:rsidP="008F7F9D">
      <w:pPr>
        <w:numPr>
          <w:ilvl w:val="1"/>
          <w:numId w:val="1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deliverables</w:t>
      </w:r>
    </w:p>
    <w:p w14:paraId="2BBDAE46" w14:textId="77777777" w:rsidR="008F7F9D" w:rsidRPr="00117A89" w:rsidRDefault="008F7F9D" w:rsidP="008F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14:ligatures w14:val="none"/>
        </w:rPr>
        <w:t>Proposal</w:t>
      </w:r>
    </w:p>
    <w:p w14:paraId="26D377B1" w14:textId="77777777" w:rsidR="008F7F9D" w:rsidRPr="00117A89" w:rsidRDefault="008F7F9D" w:rsidP="008F7F9D">
      <w:pPr>
        <w:numPr>
          <w:ilvl w:val="0"/>
          <w:numId w:val="1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proposal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a document that offers a solution to a problem or a course of action in response to a __________.</w:t>
      </w:r>
    </w:p>
    <w:p w14:paraId="19A386FD" w14:textId="77777777" w:rsidR="008F7F9D" w:rsidRPr="00117A89" w:rsidRDefault="008F7F9D" w:rsidP="008F7F9D">
      <w:pPr>
        <w:numPr>
          <w:ilvl w:val="1"/>
          <w:numId w:val="1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request</w:t>
      </w:r>
    </w:p>
    <w:p w14:paraId="317E488A" w14:textId="77777777" w:rsidR="008F7F9D" w:rsidRPr="00117A89" w:rsidRDefault="008F7F9D" w:rsidP="008F7F9D">
      <w:pPr>
        <w:numPr>
          <w:ilvl w:val="0"/>
          <w:numId w:val="1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The main goal of a </w:t>
      </w:r>
      <w:r w:rsidRPr="00117A89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proposal</w:t>
      </w: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 xml:space="preserve"> is to persuade the recipient to __________ the proposed solution or course of action.</w:t>
      </w:r>
    </w:p>
    <w:p w14:paraId="54B1AB8D" w14:textId="77777777" w:rsidR="008F7F9D" w:rsidRPr="00117A89" w:rsidRDefault="008F7F9D" w:rsidP="008F7F9D">
      <w:pPr>
        <w:numPr>
          <w:ilvl w:val="1"/>
          <w:numId w:val="1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</w:pPr>
      <w:r w:rsidRPr="00117A89">
        <w:rPr>
          <w:rFonts w:ascii="Segoe UI" w:eastAsia="Times New Roman" w:hAnsi="Segoe UI" w:cs="Segoe UI"/>
          <w:color w:val="0D0D0D"/>
          <w:kern w:val="0"/>
          <w:sz w:val="18"/>
          <w:szCs w:val="18"/>
          <w14:ligatures w14:val="none"/>
        </w:rPr>
        <w:t>Answer: accept</w:t>
      </w:r>
    </w:p>
    <w:p w14:paraId="3F0F1CC2" w14:textId="77777777" w:rsidR="008F7F9D" w:rsidRPr="00117A89" w:rsidRDefault="008F7F9D" w:rsidP="008F7F9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5A93150A" w14:textId="77777777" w:rsidR="0016677C" w:rsidRPr="00117A89" w:rsidRDefault="0016677C">
      <w:pPr>
        <w:rPr>
          <w:sz w:val="18"/>
          <w:szCs w:val="18"/>
        </w:rPr>
      </w:pPr>
    </w:p>
    <w:p w14:paraId="6697712C" w14:textId="77777777" w:rsidR="00CA3BA5" w:rsidRPr="00117A89" w:rsidRDefault="00CA3BA5">
      <w:pPr>
        <w:rPr>
          <w:sz w:val="18"/>
          <w:szCs w:val="18"/>
        </w:rPr>
      </w:pPr>
    </w:p>
    <w:sectPr w:rsidR="00CA3BA5" w:rsidRPr="00117A89" w:rsidSect="0071426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F935" w14:textId="77777777" w:rsidR="008D3DAF" w:rsidRDefault="008D3DAF" w:rsidP="00485811">
      <w:pPr>
        <w:spacing w:after="0" w:line="240" w:lineRule="auto"/>
      </w:pPr>
      <w:r>
        <w:separator/>
      </w:r>
    </w:p>
  </w:endnote>
  <w:endnote w:type="continuationSeparator" w:id="0">
    <w:p w14:paraId="13B46708" w14:textId="77777777" w:rsidR="008D3DAF" w:rsidRDefault="008D3DAF" w:rsidP="0048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212F" w14:textId="77777777" w:rsidR="008D3DAF" w:rsidRDefault="008D3DAF" w:rsidP="00485811">
      <w:pPr>
        <w:spacing w:after="0" w:line="240" w:lineRule="auto"/>
      </w:pPr>
      <w:r>
        <w:separator/>
      </w:r>
    </w:p>
  </w:footnote>
  <w:footnote w:type="continuationSeparator" w:id="0">
    <w:p w14:paraId="4CC0074F" w14:textId="77777777" w:rsidR="008D3DAF" w:rsidRDefault="008D3DAF" w:rsidP="00485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7C9"/>
    <w:multiLevelType w:val="multilevel"/>
    <w:tmpl w:val="CDD86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16C3C"/>
    <w:multiLevelType w:val="multilevel"/>
    <w:tmpl w:val="3634D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064C5"/>
    <w:multiLevelType w:val="multilevel"/>
    <w:tmpl w:val="3D5C74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36BDC"/>
    <w:multiLevelType w:val="multilevel"/>
    <w:tmpl w:val="2D7AEF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24232"/>
    <w:multiLevelType w:val="multilevel"/>
    <w:tmpl w:val="5B26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D52BF"/>
    <w:multiLevelType w:val="multilevel"/>
    <w:tmpl w:val="3D58B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A4008"/>
    <w:multiLevelType w:val="multilevel"/>
    <w:tmpl w:val="6024A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77608C"/>
    <w:multiLevelType w:val="multilevel"/>
    <w:tmpl w:val="4910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43659"/>
    <w:multiLevelType w:val="multilevel"/>
    <w:tmpl w:val="849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703511"/>
    <w:multiLevelType w:val="multilevel"/>
    <w:tmpl w:val="FA261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B27E37"/>
    <w:multiLevelType w:val="multilevel"/>
    <w:tmpl w:val="D1DEEF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51621"/>
    <w:multiLevelType w:val="multilevel"/>
    <w:tmpl w:val="5DC85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3D4"/>
    <w:multiLevelType w:val="multilevel"/>
    <w:tmpl w:val="ACF478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371614"/>
    <w:multiLevelType w:val="multilevel"/>
    <w:tmpl w:val="83E453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C80A01"/>
    <w:multiLevelType w:val="multilevel"/>
    <w:tmpl w:val="0DC490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4C3F07"/>
    <w:multiLevelType w:val="multilevel"/>
    <w:tmpl w:val="549098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B75975"/>
    <w:multiLevelType w:val="multilevel"/>
    <w:tmpl w:val="3ECEB5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127060"/>
    <w:multiLevelType w:val="multilevel"/>
    <w:tmpl w:val="AC7490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DB05D0"/>
    <w:multiLevelType w:val="multilevel"/>
    <w:tmpl w:val="7AAEEC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4716B6"/>
    <w:multiLevelType w:val="multilevel"/>
    <w:tmpl w:val="E7E2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E2589D"/>
    <w:multiLevelType w:val="multilevel"/>
    <w:tmpl w:val="96CEE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5614F0"/>
    <w:multiLevelType w:val="multilevel"/>
    <w:tmpl w:val="C9AA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3D3418"/>
    <w:multiLevelType w:val="multilevel"/>
    <w:tmpl w:val="684EE9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8E4A85"/>
    <w:multiLevelType w:val="multilevel"/>
    <w:tmpl w:val="469C1F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F446D5"/>
    <w:multiLevelType w:val="multilevel"/>
    <w:tmpl w:val="1CEA87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52505E"/>
    <w:multiLevelType w:val="multilevel"/>
    <w:tmpl w:val="F5009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8D1DF1"/>
    <w:multiLevelType w:val="multilevel"/>
    <w:tmpl w:val="B5B8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E74FBF"/>
    <w:multiLevelType w:val="multilevel"/>
    <w:tmpl w:val="4884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513BA2"/>
    <w:multiLevelType w:val="multilevel"/>
    <w:tmpl w:val="FAD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AD6ABB"/>
    <w:multiLevelType w:val="multilevel"/>
    <w:tmpl w:val="91A282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B50A8E"/>
    <w:multiLevelType w:val="multilevel"/>
    <w:tmpl w:val="23CCA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DE1E6B"/>
    <w:multiLevelType w:val="multilevel"/>
    <w:tmpl w:val="6400F0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63E8F"/>
    <w:multiLevelType w:val="multilevel"/>
    <w:tmpl w:val="45068D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6619EA"/>
    <w:multiLevelType w:val="multilevel"/>
    <w:tmpl w:val="99D8A1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C70BBA"/>
    <w:multiLevelType w:val="multilevel"/>
    <w:tmpl w:val="302C65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7B5A55"/>
    <w:multiLevelType w:val="multilevel"/>
    <w:tmpl w:val="8B4C6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814AE7"/>
    <w:multiLevelType w:val="multilevel"/>
    <w:tmpl w:val="77428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4937B4"/>
    <w:multiLevelType w:val="multilevel"/>
    <w:tmpl w:val="7FD803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EB5ADA"/>
    <w:multiLevelType w:val="multilevel"/>
    <w:tmpl w:val="3FA62E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344CE5"/>
    <w:multiLevelType w:val="multilevel"/>
    <w:tmpl w:val="4E36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360E9E"/>
    <w:multiLevelType w:val="multilevel"/>
    <w:tmpl w:val="DB7A5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0D4C2C"/>
    <w:multiLevelType w:val="multilevel"/>
    <w:tmpl w:val="FA424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645153"/>
    <w:multiLevelType w:val="multilevel"/>
    <w:tmpl w:val="263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73A0868"/>
    <w:multiLevelType w:val="multilevel"/>
    <w:tmpl w:val="7E26F0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E70DE7"/>
    <w:multiLevelType w:val="multilevel"/>
    <w:tmpl w:val="0CF0B9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817D3D"/>
    <w:multiLevelType w:val="multilevel"/>
    <w:tmpl w:val="B762C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9B4D46"/>
    <w:multiLevelType w:val="multilevel"/>
    <w:tmpl w:val="771E38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9A58D0"/>
    <w:multiLevelType w:val="multilevel"/>
    <w:tmpl w:val="C5AAC0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37858"/>
    <w:multiLevelType w:val="multilevel"/>
    <w:tmpl w:val="349C8B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BA00D5"/>
    <w:multiLevelType w:val="multilevel"/>
    <w:tmpl w:val="35B0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F36EA8"/>
    <w:multiLevelType w:val="multilevel"/>
    <w:tmpl w:val="ED7AF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654725"/>
    <w:multiLevelType w:val="multilevel"/>
    <w:tmpl w:val="2D02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67264D"/>
    <w:multiLevelType w:val="multilevel"/>
    <w:tmpl w:val="4992FA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EC11EA"/>
    <w:multiLevelType w:val="multilevel"/>
    <w:tmpl w:val="EDB283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5E1293"/>
    <w:multiLevelType w:val="multilevel"/>
    <w:tmpl w:val="798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8B48CC"/>
    <w:multiLevelType w:val="multilevel"/>
    <w:tmpl w:val="EFAC62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A107D"/>
    <w:multiLevelType w:val="multilevel"/>
    <w:tmpl w:val="942039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406C0E"/>
    <w:multiLevelType w:val="multilevel"/>
    <w:tmpl w:val="2206C7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7BB2D93"/>
    <w:multiLevelType w:val="multilevel"/>
    <w:tmpl w:val="46E07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E5635D"/>
    <w:multiLevelType w:val="multilevel"/>
    <w:tmpl w:val="584CE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C493D"/>
    <w:multiLevelType w:val="multilevel"/>
    <w:tmpl w:val="F0BAA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A472B1"/>
    <w:multiLevelType w:val="multilevel"/>
    <w:tmpl w:val="85FC8E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9A40C4"/>
    <w:multiLevelType w:val="multilevel"/>
    <w:tmpl w:val="AD40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CD6A83"/>
    <w:multiLevelType w:val="multilevel"/>
    <w:tmpl w:val="E6BA0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FE4ABD"/>
    <w:multiLevelType w:val="multilevel"/>
    <w:tmpl w:val="E11437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BD573C"/>
    <w:multiLevelType w:val="multilevel"/>
    <w:tmpl w:val="BC048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C968E1"/>
    <w:multiLevelType w:val="multilevel"/>
    <w:tmpl w:val="B9AED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881265"/>
    <w:multiLevelType w:val="multilevel"/>
    <w:tmpl w:val="9C1A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0D03B71"/>
    <w:multiLevelType w:val="multilevel"/>
    <w:tmpl w:val="60286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DA1138"/>
    <w:multiLevelType w:val="multilevel"/>
    <w:tmpl w:val="8FA64D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E353DF"/>
    <w:multiLevelType w:val="multilevel"/>
    <w:tmpl w:val="AF5856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1734C9"/>
    <w:multiLevelType w:val="multilevel"/>
    <w:tmpl w:val="9DB6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3A7838"/>
    <w:multiLevelType w:val="multilevel"/>
    <w:tmpl w:val="C22A6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43654A"/>
    <w:multiLevelType w:val="multilevel"/>
    <w:tmpl w:val="17C2E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A47A18"/>
    <w:multiLevelType w:val="multilevel"/>
    <w:tmpl w:val="8C32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EC37FB"/>
    <w:multiLevelType w:val="multilevel"/>
    <w:tmpl w:val="9BEE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074070"/>
    <w:multiLevelType w:val="multilevel"/>
    <w:tmpl w:val="AC14F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B35A32"/>
    <w:multiLevelType w:val="multilevel"/>
    <w:tmpl w:val="FFCE3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692B45"/>
    <w:multiLevelType w:val="multilevel"/>
    <w:tmpl w:val="849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9533848"/>
    <w:multiLevelType w:val="multilevel"/>
    <w:tmpl w:val="9E5013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7C6439"/>
    <w:multiLevelType w:val="multilevel"/>
    <w:tmpl w:val="6E9E3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987EE0"/>
    <w:multiLevelType w:val="multilevel"/>
    <w:tmpl w:val="3A0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9EB0E99"/>
    <w:multiLevelType w:val="multilevel"/>
    <w:tmpl w:val="83061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B83A4E"/>
    <w:multiLevelType w:val="multilevel"/>
    <w:tmpl w:val="0B0C22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B873716"/>
    <w:multiLevelType w:val="multilevel"/>
    <w:tmpl w:val="06CAC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B17E94"/>
    <w:multiLevelType w:val="multilevel"/>
    <w:tmpl w:val="69FC59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CA1272"/>
    <w:multiLevelType w:val="multilevel"/>
    <w:tmpl w:val="AB54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4D1D15"/>
    <w:multiLevelType w:val="multilevel"/>
    <w:tmpl w:val="A9EC6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C4086F"/>
    <w:multiLevelType w:val="multilevel"/>
    <w:tmpl w:val="6F904E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B100E0"/>
    <w:multiLevelType w:val="multilevel"/>
    <w:tmpl w:val="7956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0D8321B"/>
    <w:multiLevelType w:val="multilevel"/>
    <w:tmpl w:val="D42C2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173831"/>
    <w:multiLevelType w:val="multilevel"/>
    <w:tmpl w:val="FA0894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344F48"/>
    <w:multiLevelType w:val="multilevel"/>
    <w:tmpl w:val="6CB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28618EF"/>
    <w:multiLevelType w:val="multilevel"/>
    <w:tmpl w:val="70D29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3646112"/>
    <w:multiLevelType w:val="multilevel"/>
    <w:tmpl w:val="967A5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3E70ABB"/>
    <w:multiLevelType w:val="multilevel"/>
    <w:tmpl w:val="94E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3F94683"/>
    <w:multiLevelType w:val="multilevel"/>
    <w:tmpl w:val="C4BCD4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3934E5"/>
    <w:multiLevelType w:val="multilevel"/>
    <w:tmpl w:val="099AAD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4C5D6F"/>
    <w:multiLevelType w:val="multilevel"/>
    <w:tmpl w:val="53C41F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650075C"/>
    <w:multiLevelType w:val="multilevel"/>
    <w:tmpl w:val="F67236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583925"/>
    <w:multiLevelType w:val="multilevel"/>
    <w:tmpl w:val="05CA8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663EB1"/>
    <w:multiLevelType w:val="multilevel"/>
    <w:tmpl w:val="A02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80A3908"/>
    <w:multiLevelType w:val="multilevel"/>
    <w:tmpl w:val="4634AD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055BAE"/>
    <w:multiLevelType w:val="multilevel"/>
    <w:tmpl w:val="BC56E1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98749E4"/>
    <w:multiLevelType w:val="multilevel"/>
    <w:tmpl w:val="EDB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9F55B77"/>
    <w:multiLevelType w:val="multilevel"/>
    <w:tmpl w:val="40E4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17614E"/>
    <w:multiLevelType w:val="multilevel"/>
    <w:tmpl w:val="7FF8D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744FEF"/>
    <w:multiLevelType w:val="multilevel"/>
    <w:tmpl w:val="B93E2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A07128"/>
    <w:multiLevelType w:val="multilevel"/>
    <w:tmpl w:val="9976B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1F05E9"/>
    <w:multiLevelType w:val="multilevel"/>
    <w:tmpl w:val="B8E4A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BC263A9"/>
    <w:multiLevelType w:val="multilevel"/>
    <w:tmpl w:val="1DD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D1E06C0"/>
    <w:multiLevelType w:val="multilevel"/>
    <w:tmpl w:val="226A99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1F0FCB"/>
    <w:multiLevelType w:val="multilevel"/>
    <w:tmpl w:val="0F56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AD001E"/>
    <w:multiLevelType w:val="multilevel"/>
    <w:tmpl w:val="4D4812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2A06E60"/>
    <w:multiLevelType w:val="multilevel"/>
    <w:tmpl w:val="2B2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2C03946"/>
    <w:multiLevelType w:val="multilevel"/>
    <w:tmpl w:val="CD1A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2F63EF8"/>
    <w:multiLevelType w:val="multilevel"/>
    <w:tmpl w:val="FADC4C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B15BD1"/>
    <w:multiLevelType w:val="multilevel"/>
    <w:tmpl w:val="6CA20F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0F3FC2"/>
    <w:multiLevelType w:val="multilevel"/>
    <w:tmpl w:val="4DD6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8030D6"/>
    <w:multiLevelType w:val="multilevel"/>
    <w:tmpl w:val="588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62317E5"/>
    <w:multiLevelType w:val="multilevel"/>
    <w:tmpl w:val="BFF221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423095"/>
    <w:multiLevelType w:val="multilevel"/>
    <w:tmpl w:val="0304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5B7571"/>
    <w:multiLevelType w:val="multilevel"/>
    <w:tmpl w:val="8780B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9C4DC8"/>
    <w:multiLevelType w:val="multilevel"/>
    <w:tmpl w:val="54DE55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B3232E"/>
    <w:multiLevelType w:val="multilevel"/>
    <w:tmpl w:val="C8503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8245F9"/>
    <w:multiLevelType w:val="multilevel"/>
    <w:tmpl w:val="4A2CC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9501E0"/>
    <w:multiLevelType w:val="multilevel"/>
    <w:tmpl w:val="1F44C8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D06C3C"/>
    <w:multiLevelType w:val="multilevel"/>
    <w:tmpl w:val="105A8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235F05"/>
    <w:multiLevelType w:val="multilevel"/>
    <w:tmpl w:val="3C5AC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FC64C7"/>
    <w:multiLevelType w:val="multilevel"/>
    <w:tmpl w:val="E054A8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3A1F3B"/>
    <w:multiLevelType w:val="multilevel"/>
    <w:tmpl w:val="B5B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96B06C6"/>
    <w:multiLevelType w:val="multilevel"/>
    <w:tmpl w:val="FB42C1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C5025A"/>
    <w:multiLevelType w:val="multilevel"/>
    <w:tmpl w:val="EBD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176313"/>
    <w:multiLevelType w:val="multilevel"/>
    <w:tmpl w:val="22C41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596AB8"/>
    <w:multiLevelType w:val="multilevel"/>
    <w:tmpl w:val="A9302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928C9"/>
    <w:multiLevelType w:val="multilevel"/>
    <w:tmpl w:val="DD58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06B0073"/>
    <w:multiLevelType w:val="multilevel"/>
    <w:tmpl w:val="E2B26A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0A54674"/>
    <w:multiLevelType w:val="multilevel"/>
    <w:tmpl w:val="244E2A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1285264"/>
    <w:multiLevelType w:val="multilevel"/>
    <w:tmpl w:val="2ECA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2B1956"/>
    <w:multiLevelType w:val="multilevel"/>
    <w:tmpl w:val="609C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4873B3"/>
    <w:multiLevelType w:val="multilevel"/>
    <w:tmpl w:val="C47AF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7416A8"/>
    <w:multiLevelType w:val="multilevel"/>
    <w:tmpl w:val="BE30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3A4222B"/>
    <w:multiLevelType w:val="multilevel"/>
    <w:tmpl w:val="E96458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1A0FAE"/>
    <w:multiLevelType w:val="multilevel"/>
    <w:tmpl w:val="67242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4625D6"/>
    <w:multiLevelType w:val="multilevel"/>
    <w:tmpl w:val="68201C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68B0F88"/>
    <w:multiLevelType w:val="multilevel"/>
    <w:tmpl w:val="FA7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571C6E"/>
    <w:multiLevelType w:val="multilevel"/>
    <w:tmpl w:val="E28C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8FF1749"/>
    <w:multiLevelType w:val="multilevel"/>
    <w:tmpl w:val="F9AE2C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806904"/>
    <w:multiLevelType w:val="multilevel"/>
    <w:tmpl w:val="1090E4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9810F67"/>
    <w:multiLevelType w:val="multilevel"/>
    <w:tmpl w:val="1E96D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F20E32"/>
    <w:multiLevelType w:val="multilevel"/>
    <w:tmpl w:val="74262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9FB77DB"/>
    <w:multiLevelType w:val="multilevel"/>
    <w:tmpl w:val="B11029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B956141"/>
    <w:multiLevelType w:val="multilevel"/>
    <w:tmpl w:val="6ED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DA02560"/>
    <w:multiLevelType w:val="multilevel"/>
    <w:tmpl w:val="FB160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DC374B"/>
    <w:multiLevelType w:val="multilevel"/>
    <w:tmpl w:val="E610A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0C719B"/>
    <w:multiLevelType w:val="multilevel"/>
    <w:tmpl w:val="2E4EB4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E3E64E2"/>
    <w:multiLevelType w:val="multilevel"/>
    <w:tmpl w:val="F03CDE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218">
    <w:abstractNumId w:val="19"/>
  </w:num>
  <w:num w:numId="2" w16cid:durableId="51537457">
    <w:abstractNumId w:val="84"/>
  </w:num>
  <w:num w:numId="3" w16cid:durableId="1549075834">
    <w:abstractNumId w:val="50"/>
  </w:num>
  <w:num w:numId="4" w16cid:durableId="1733964227">
    <w:abstractNumId w:val="76"/>
  </w:num>
  <w:num w:numId="5" w16cid:durableId="284964623">
    <w:abstractNumId w:val="56"/>
  </w:num>
  <w:num w:numId="6" w16cid:durableId="2086874719">
    <w:abstractNumId w:val="146"/>
  </w:num>
  <w:num w:numId="7" w16cid:durableId="266233127">
    <w:abstractNumId w:val="34"/>
  </w:num>
  <w:num w:numId="8" w16cid:durableId="105658257">
    <w:abstractNumId w:val="92"/>
  </w:num>
  <w:num w:numId="9" w16cid:durableId="1744133495">
    <w:abstractNumId w:val="123"/>
  </w:num>
  <w:num w:numId="10" w16cid:durableId="1536381606">
    <w:abstractNumId w:val="119"/>
  </w:num>
  <w:num w:numId="11" w16cid:durableId="835993826">
    <w:abstractNumId w:val="120"/>
  </w:num>
  <w:num w:numId="12" w16cid:durableId="1854876766">
    <w:abstractNumId w:val="114"/>
  </w:num>
  <w:num w:numId="13" w16cid:durableId="1990744556">
    <w:abstractNumId w:val="106"/>
  </w:num>
  <w:num w:numId="14" w16cid:durableId="1613440655">
    <w:abstractNumId w:val="145"/>
  </w:num>
  <w:num w:numId="15" w16cid:durableId="1625232904">
    <w:abstractNumId w:val="132"/>
  </w:num>
  <w:num w:numId="16" w16cid:durableId="1711026073">
    <w:abstractNumId w:val="122"/>
  </w:num>
  <w:num w:numId="17" w16cid:durableId="535000148">
    <w:abstractNumId w:val="65"/>
  </w:num>
  <w:num w:numId="18" w16cid:durableId="1858538724">
    <w:abstractNumId w:val="156"/>
  </w:num>
  <w:num w:numId="19" w16cid:durableId="1614939908">
    <w:abstractNumId w:val="47"/>
  </w:num>
  <w:num w:numId="20" w16cid:durableId="1875846983">
    <w:abstractNumId w:val="104"/>
  </w:num>
  <w:num w:numId="21" w16cid:durableId="689451266">
    <w:abstractNumId w:val="18"/>
  </w:num>
  <w:num w:numId="22" w16cid:durableId="1352494192">
    <w:abstractNumId w:val="130"/>
  </w:num>
  <w:num w:numId="23" w16cid:durableId="1595474095">
    <w:abstractNumId w:val="111"/>
  </w:num>
  <w:num w:numId="24" w16cid:durableId="958874547">
    <w:abstractNumId w:val="141"/>
  </w:num>
  <w:num w:numId="25" w16cid:durableId="763301746">
    <w:abstractNumId w:val="136"/>
  </w:num>
  <w:num w:numId="26" w16cid:durableId="1580864481">
    <w:abstractNumId w:val="81"/>
  </w:num>
  <w:num w:numId="27" w16cid:durableId="242836846">
    <w:abstractNumId w:val="69"/>
  </w:num>
  <w:num w:numId="28" w16cid:durableId="171840106">
    <w:abstractNumId w:val="152"/>
  </w:num>
  <w:num w:numId="29" w16cid:durableId="1796556037">
    <w:abstractNumId w:val="26"/>
  </w:num>
  <w:num w:numId="30" w16cid:durableId="2116362619">
    <w:abstractNumId w:val="36"/>
  </w:num>
  <w:num w:numId="31" w16cid:durableId="1272512528">
    <w:abstractNumId w:val="57"/>
  </w:num>
  <w:num w:numId="32" w16cid:durableId="1530876782">
    <w:abstractNumId w:val="40"/>
  </w:num>
  <w:num w:numId="33" w16cid:durableId="385645025">
    <w:abstractNumId w:val="151"/>
  </w:num>
  <w:num w:numId="34" w16cid:durableId="1733457544">
    <w:abstractNumId w:val="10"/>
  </w:num>
  <w:num w:numId="35" w16cid:durableId="351148372">
    <w:abstractNumId w:val="155"/>
  </w:num>
  <w:num w:numId="36" w16cid:durableId="1178277729">
    <w:abstractNumId w:val="75"/>
  </w:num>
  <w:num w:numId="37" w16cid:durableId="1121536211">
    <w:abstractNumId w:val="45"/>
  </w:num>
  <w:num w:numId="38" w16cid:durableId="1644625943">
    <w:abstractNumId w:val="6"/>
  </w:num>
  <w:num w:numId="39" w16cid:durableId="1364935644">
    <w:abstractNumId w:val="16"/>
  </w:num>
  <w:num w:numId="40" w16cid:durableId="1710573188">
    <w:abstractNumId w:val="2"/>
  </w:num>
  <w:num w:numId="41" w16cid:durableId="718167511">
    <w:abstractNumId w:val="8"/>
  </w:num>
  <w:num w:numId="42" w16cid:durableId="853349205">
    <w:abstractNumId w:val="70"/>
  </w:num>
  <w:num w:numId="43" w16cid:durableId="1615403922">
    <w:abstractNumId w:val="95"/>
  </w:num>
  <w:num w:numId="44" w16cid:durableId="925580913">
    <w:abstractNumId w:val="102"/>
  </w:num>
  <w:num w:numId="45" w16cid:durableId="1181433905">
    <w:abstractNumId w:val="78"/>
  </w:num>
  <w:num w:numId="46" w16cid:durableId="1750469124">
    <w:abstractNumId w:val="86"/>
  </w:num>
  <w:num w:numId="47" w16cid:durableId="960066663">
    <w:abstractNumId w:val="153"/>
  </w:num>
  <w:num w:numId="48" w16cid:durableId="594901255">
    <w:abstractNumId w:val="134"/>
  </w:num>
  <w:num w:numId="49" w16cid:durableId="243880862">
    <w:abstractNumId w:val="80"/>
  </w:num>
  <w:num w:numId="50" w16cid:durableId="1975216617">
    <w:abstractNumId w:val="15"/>
  </w:num>
  <w:num w:numId="51" w16cid:durableId="2086031325">
    <w:abstractNumId w:val="128"/>
  </w:num>
  <w:num w:numId="52" w16cid:durableId="1560282863">
    <w:abstractNumId w:val="39"/>
  </w:num>
  <w:num w:numId="53" w16cid:durableId="1702901376">
    <w:abstractNumId w:val="66"/>
  </w:num>
  <w:num w:numId="54" w16cid:durableId="654722007">
    <w:abstractNumId w:val="20"/>
  </w:num>
  <w:num w:numId="55" w16cid:durableId="882445842">
    <w:abstractNumId w:val="79"/>
  </w:num>
  <w:num w:numId="56" w16cid:durableId="1608732273">
    <w:abstractNumId w:val="148"/>
  </w:num>
  <w:num w:numId="57" w16cid:durableId="1994143059">
    <w:abstractNumId w:val="23"/>
  </w:num>
  <w:num w:numId="58" w16cid:durableId="447435430">
    <w:abstractNumId w:val="21"/>
  </w:num>
  <w:num w:numId="59" w16cid:durableId="1180973515">
    <w:abstractNumId w:val="118"/>
  </w:num>
  <w:num w:numId="60" w16cid:durableId="167411451">
    <w:abstractNumId w:val="109"/>
  </w:num>
  <w:num w:numId="61" w16cid:durableId="1462304786">
    <w:abstractNumId w:val="44"/>
  </w:num>
  <w:num w:numId="62" w16cid:durableId="673724806">
    <w:abstractNumId w:val="117"/>
  </w:num>
  <w:num w:numId="63" w16cid:durableId="1677807061">
    <w:abstractNumId w:val="14"/>
  </w:num>
  <w:num w:numId="64" w16cid:durableId="814495290">
    <w:abstractNumId w:val="31"/>
  </w:num>
  <w:num w:numId="65" w16cid:durableId="1071998769">
    <w:abstractNumId w:val="24"/>
  </w:num>
  <w:num w:numId="66" w16cid:durableId="1435437506">
    <w:abstractNumId w:val="12"/>
  </w:num>
  <w:num w:numId="67" w16cid:durableId="1027100198">
    <w:abstractNumId w:val="13"/>
  </w:num>
  <w:num w:numId="68" w16cid:durableId="914895414">
    <w:abstractNumId w:val="67"/>
  </w:num>
  <w:num w:numId="69" w16cid:durableId="1956130857">
    <w:abstractNumId w:val="150"/>
  </w:num>
  <w:num w:numId="70" w16cid:durableId="538738667">
    <w:abstractNumId w:val="72"/>
  </w:num>
  <w:num w:numId="71" w16cid:durableId="1848399229">
    <w:abstractNumId w:val="53"/>
  </w:num>
  <w:num w:numId="72" w16cid:durableId="1110199581">
    <w:abstractNumId w:val="94"/>
  </w:num>
  <w:num w:numId="73" w16cid:durableId="1194686836">
    <w:abstractNumId w:val="33"/>
  </w:num>
  <w:num w:numId="74" w16cid:durableId="1762798396">
    <w:abstractNumId w:val="43"/>
  </w:num>
  <w:num w:numId="75" w16cid:durableId="1832014811">
    <w:abstractNumId w:val="83"/>
  </w:num>
  <w:num w:numId="76" w16cid:durableId="879241579">
    <w:abstractNumId w:val="48"/>
  </w:num>
  <w:num w:numId="77" w16cid:durableId="1915049357">
    <w:abstractNumId w:val="37"/>
  </w:num>
  <w:num w:numId="78" w16cid:durableId="1481186994">
    <w:abstractNumId w:val="110"/>
  </w:num>
  <w:num w:numId="79" w16cid:durableId="1127624915">
    <w:abstractNumId w:val="63"/>
  </w:num>
  <w:num w:numId="80" w16cid:durableId="1377006907">
    <w:abstractNumId w:val="98"/>
  </w:num>
  <w:num w:numId="81" w16cid:durableId="1126268717">
    <w:abstractNumId w:val="46"/>
  </w:num>
  <w:num w:numId="82" w16cid:durableId="1777824197">
    <w:abstractNumId w:val="64"/>
  </w:num>
  <w:num w:numId="83" w16cid:durableId="1294284629">
    <w:abstractNumId w:val="103"/>
  </w:num>
  <w:num w:numId="84" w16cid:durableId="1679233353">
    <w:abstractNumId w:val="129"/>
  </w:num>
  <w:num w:numId="85" w16cid:durableId="583952633">
    <w:abstractNumId w:val="88"/>
  </w:num>
  <w:num w:numId="86" w16cid:durableId="1882940972">
    <w:abstractNumId w:val="147"/>
  </w:num>
  <w:num w:numId="87" w16cid:durableId="394664404">
    <w:abstractNumId w:val="3"/>
  </w:num>
  <w:num w:numId="88" w16cid:durableId="1872104779">
    <w:abstractNumId w:val="49"/>
  </w:num>
  <w:num w:numId="89" w16cid:durableId="1482575675">
    <w:abstractNumId w:val="41"/>
  </w:num>
  <w:num w:numId="90" w16cid:durableId="587275423">
    <w:abstractNumId w:val="96"/>
  </w:num>
  <w:num w:numId="91" w16cid:durableId="1452506285">
    <w:abstractNumId w:val="61"/>
  </w:num>
  <w:num w:numId="92" w16cid:durableId="590285136">
    <w:abstractNumId w:val="71"/>
  </w:num>
  <w:num w:numId="93" w16cid:durableId="2139108156">
    <w:abstractNumId w:val="140"/>
  </w:num>
  <w:num w:numId="94" w16cid:durableId="1746949897">
    <w:abstractNumId w:val="87"/>
  </w:num>
  <w:num w:numId="95" w16cid:durableId="1903515128">
    <w:abstractNumId w:val="85"/>
  </w:num>
  <w:num w:numId="96" w16cid:durableId="1346830721">
    <w:abstractNumId w:val="89"/>
  </w:num>
  <w:num w:numId="97" w16cid:durableId="92672350">
    <w:abstractNumId w:val="124"/>
  </w:num>
  <w:num w:numId="98" w16cid:durableId="2147359216">
    <w:abstractNumId w:val="1"/>
  </w:num>
  <w:num w:numId="99" w16cid:durableId="544566702">
    <w:abstractNumId w:val="97"/>
  </w:num>
  <w:num w:numId="100" w16cid:durableId="1142699299">
    <w:abstractNumId w:val="105"/>
  </w:num>
  <w:num w:numId="101" w16cid:durableId="133256718">
    <w:abstractNumId w:val="77"/>
  </w:num>
  <w:num w:numId="102" w16cid:durableId="838273543">
    <w:abstractNumId w:val="29"/>
  </w:num>
  <w:num w:numId="103" w16cid:durableId="1201359083">
    <w:abstractNumId w:val="99"/>
  </w:num>
  <w:num w:numId="104" w16cid:durableId="1741518085">
    <w:abstractNumId w:val="22"/>
  </w:num>
  <w:num w:numId="105" w16cid:durableId="130639042">
    <w:abstractNumId w:val="42"/>
  </w:num>
  <w:num w:numId="106" w16cid:durableId="1262450872">
    <w:abstractNumId w:val="74"/>
  </w:num>
  <w:num w:numId="107" w16cid:durableId="1700005684">
    <w:abstractNumId w:val="0"/>
  </w:num>
  <w:num w:numId="108" w16cid:durableId="2127961358">
    <w:abstractNumId w:val="154"/>
  </w:num>
  <w:num w:numId="109" w16cid:durableId="1478768185">
    <w:abstractNumId w:val="126"/>
  </w:num>
  <w:num w:numId="110" w16cid:durableId="1829513325">
    <w:abstractNumId w:val="133"/>
  </w:num>
  <w:num w:numId="111" w16cid:durableId="1798838550">
    <w:abstractNumId w:val="7"/>
  </w:num>
  <w:num w:numId="112" w16cid:durableId="867332338">
    <w:abstractNumId w:val="25"/>
  </w:num>
  <w:num w:numId="113" w16cid:durableId="2022269687">
    <w:abstractNumId w:val="82"/>
  </w:num>
  <w:num w:numId="114" w16cid:durableId="2076589497">
    <w:abstractNumId w:val="116"/>
  </w:num>
  <w:num w:numId="115" w16cid:durableId="563563906">
    <w:abstractNumId w:val="32"/>
  </w:num>
  <w:num w:numId="116" w16cid:durableId="1979987443">
    <w:abstractNumId w:val="115"/>
  </w:num>
  <w:num w:numId="117" w16cid:durableId="1102989298">
    <w:abstractNumId w:val="143"/>
  </w:num>
  <w:num w:numId="118" w16cid:durableId="1198816670">
    <w:abstractNumId w:val="107"/>
  </w:num>
  <w:num w:numId="119" w16cid:durableId="478544548">
    <w:abstractNumId w:val="137"/>
  </w:num>
  <w:num w:numId="120" w16cid:durableId="542326122">
    <w:abstractNumId w:val="144"/>
  </w:num>
  <w:num w:numId="121" w16cid:durableId="1791047502">
    <w:abstractNumId w:val="101"/>
  </w:num>
  <w:num w:numId="122" w16cid:durableId="1521770934">
    <w:abstractNumId w:val="125"/>
  </w:num>
  <w:num w:numId="123" w16cid:durableId="580025443">
    <w:abstractNumId w:val="108"/>
  </w:num>
  <w:num w:numId="124" w16cid:durableId="2114208033">
    <w:abstractNumId w:val="52"/>
  </w:num>
  <w:num w:numId="125" w16cid:durableId="1676499035">
    <w:abstractNumId w:val="91"/>
  </w:num>
  <w:num w:numId="126" w16cid:durableId="1667787551">
    <w:abstractNumId w:val="121"/>
  </w:num>
  <w:num w:numId="127" w16cid:durableId="706570384">
    <w:abstractNumId w:val="93"/>
  </w:num>
  <w:num w:numId="128" w16cid:durableId="1924870004">
    <w:abstractNumId w:val="60"/>
  </w:num>
  <w:num w:numId="129" w16cid:durableId="987048904">
    <w:abstractNumId w:val="38"/>
  </w:num>
  <w:num w:numId="130" w16cid:durableId="1227691571">
    <w:abstractNumId w:val="113"/>
  </w:num>
  <w:num w:numId="131" w16cid:durableId="1914898194">
    <w:abstractNumId w:val="139"/>
  </w:num>
  <w:num w:numId="132" w16cid:durableId="984091031">
    <w:abstractNumId w:val="149"/>
  </w:num>
  <w:num w:numId="133" w16cid:durableId="1195920145">
    <w:abstractNumId w:val="30"/>
  </w:num>
  <w:num w:numId="134" w16cid:durableId="925697805">
    <w:abstractNumId w:val="4"/>
  </w:num>
  <w:num w:numId="135" w16cid:durableId="431126650">
    <w:abstractNumId w:val="59"/>
  </w:num>
  <w:num w:numId="136" w16cid:durableId="283077169">
    <w:abstractNumId w:val="55"/>
  </w:num>
  <w:num w:numId="137" w16cid:durableId="1522282607">
    <w:abstractNumId w:val="28"/>
  </w:num>
  <w:num w:numId="138" w16cid:durableId="736130822">
    <w:abstractNumId w:val="68"/>
  </w:num>
  <w:num w:numId="139" w16cid:durableId="1661500271">
    <w:abstractNumId w:val="142"/>
  </w:num>
  <w:num w:numId="140" w16cid:durableId="944768810">
    <w:abstractNumId w:val="135"/>
  </w:num>
  <w:num w:numId="141" w16cid:durableId="1604025009">
    <w:abstractNumId w:val="5"/>
  </w:num>
  <w:num w:numId="142" w16cid:durableId="335503317">
    <w:abstractNumId w:val="35"/>
  </w:num>
  <w:num w:numId="143" w16cid:durableId="1170801452">
    <w:abstractNumId w:val="62"/>
  </w:num>
  <w:num w:numId="144" w16cid:durableId="1674332878">
    <w:abstractNumId w:val="127"/>
  </w:num>
  <w:num w:numId="145" w16cid:durableId="1544443340">
    <w:abstractNumId w:val="17"/>
  </w:num>
  <w:num w:numId="146" w16cid:durableId="1099180708">
    <w:abstractNumId w:val="54"/>
  </w:num>
  <w:num w:numId="147" w16cid:durableId="1174032014">
    <w:abstractNumId w:val="11"/>
  </w:num>
  <w:num w:numId="148" w16cid:durableId="865873276">
    <w:abstractNumId w:val="131"/>
  </w:num>
  <w:num w:numId="149" w16cid:durableId="380860682">
    <w:abstractNumId w:val="112"/>
  </w:num>
  <w:num w:numId="150" w16cid:durableId="393164593">
    <w:abstractNumId w:val="58"/>
  </w:num>
  <w:num w:numId="151" w16cid:durableId="30350163">
    <w:abstractNumId w:val="27"/>
  </w:num>
  <w:num w:numId="152" w16cid:durableId="1233811470">
    <w:abstractNumId w:val="138"/>
  </w:num>
  <w:num w:numId="153" w16cid:durableId="1008214703">
    <w:abstractNumId w:val="9"/>
  </w:num>
  <w:num w:numId="154" w16cid:durableId="1897622596">
    <w:abstractNumId w:val="100"/>
  </w:num>
  <w:num w:numId="155" w16cid:durableId="305816690">
    <w:abstractNumId w:val="51"/>
  </w:num>
  <w:num w:numId="156" w16cid:durableId="265700057">
    <w:abstractNumId w:val="73"/>
  </w:num>
  <w:num w:numId="157" w16cid:durableId="163266501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C0"/>
    <w:rsid w:val="00011E9E"/>
    <w:rsid w:val="00082CD3"/>
    <w:rsid w:val="000913F7"/>
    <w:rsid w:val="000A3302"/>
    <w:rsid w:val="000B131A"/>
    <w:rsid w:val="000F781E"/>
    <w:rsid w:val="0011548D"/>
    <w:rsid w:val="00117A89"/>
    <w:rsid w:val="0013425A"/>
    <w:rsid w:val="00135496"/>
    <w:rsid w:val="0016677C"/>
    <w:rsid w:val="001A1293"/>
    <w:rsid w:val="001E0749"/>
    <w:rsid w:val="001E3EB4"/>
    <w:rsid w:val="00282FCD"/>
    <w:rsid w:val="002C4A10"/>
    <w:rsid w:val="002F4A8A"/>
    <w:rsid w:val="00330DF4"/>
    <w:rsid w:val="003449EA"/>
    <w:rsid w:val="003C272E"/>
    <w:rsid w:val="003F728B"/>
    <w:rsid w:val="004529DB"/>
    <w:rsid w:val="00485811"/>
    <w:rsid w:val="004B4BA7"/>
    <w:rsid w:val="0051451E"/>
    <w:rsid w:val="0056732C"/>
    <w:rsid w:val="00584BCF"/>
    <w:rsid w:val="005C1D43"/>
    <w:rsid w:val="005D473E"/>
    <w:rsid w:val="0069438D"/>
    <w:rsid w:val="00695161"/>
    <w:rsid w:val="00714261"/>
    <w:rsid w:val="0075219D"/>
    <w:rsid w:val="00760E96"/>
    <w:rsid w:val="007726A6"/>
    <w:rsid w:val="007B4B5C"/>
    <w:rsid w:val="00824A38"/>
    <w:rsid w:val="008455C0"/>
    <w:rsid w:val="008614EB"/>
    <w:rsid w:val="008D3DAF"/>
    <w:rsid w:val="008F6F9C"/>
    <w:rsid w:val="008F7F9D"/>
    <w:rsid w:val="00903549"/>
    <w:rsid w:val="00915AC9"/>
    <w:rsid w:val="009A1C84"/>
    <w:rsid w:val="009B0C6C"/>
    <w:rsid w:val="00A14C89"/>
    <w:rsid w:val="00A40BA5"/>
    <w:rsid w:val="00A4387B"/>
    <w:rsid w:val="00B0599F"/>
    <w:rsid w:val="00B16105"/>
    <w:rsid w:val="00B53BA7"/>
    <w:rsid w:val="00BB21E7"/>
    <w:rsid w:val="00C26D8A"/>
    <w:rsid w:val="00C36055"/>
    <w:rsid w:val="00C507CF"/>
    <w:rsid w:val="00C70C8D"/>
    <w:rsid w:val="00C759E0"/>
    <w:rsid w:val="00C81BDC"/>
    <w:rsid w:val="00C91E9C"/>
    <w:rsid w:val="00C92D26"/>
    <w:rsid w:val="00C976E3"/>
    <w:rsid w:val="00CA3BA5"/>
    <w:rsid w:val="00CD54A7"/>
    <w:rsid w:val="00CF19D4"/>
    <w:rsid w:val="00D04E8B"/>
    <w:rsid w:val="00D52889"/>
    <w:rsid w:val="00D7006D"/>
    <w:rsid w:val="00D727A6"/>
    <w:rsid w:val="00D94B8B"/>
    <w:rsid w:val="00DD572C"/>
    <w:rsid w:val="00E12798"/>
    <w:rsid w:val="00E1694C"/>
    <w:rsid w:val="00ED465E"/>
    <w:rsid w:val="00F44C3A"/>
    <w:rsid w:val="00F50B6C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64DA"/>
  <w15:chartTrackingRefBased/>
  <w15:docId w15:val="{3B79F40D-BA91-2345-B68F-2D23BFD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5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5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12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11"/>
  </w:style>
  <w:style w:type="paragraph" w:styleId="Footer">
    <w:name w:val="footer"/>
    <w:basedOn w:val="Normal"/>
    <w:link w:val="FooterChar"/>
    <w:uiPriority w:val="99"/>
    <w:unhideWhenUsed/>
    <w:rsid w:val="0048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D5AF2-6E90-E34E-BB85-2510BE14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</TotalTime>
  <Pages>39</Pages>
  <Words>5933</Words>
  <Characters>33820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2024-06-10T02:08:00Z</dcterms:created>
  <dcterms:modified xsi:type="dcterms:W3CDTF">2024-06-10T20:17:00Z</dcterms:modified>
</cp:coreProperties>
</file>